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1A8B3" w14:textId="77777777" w:rsidR="00E74920" w:rsidRPr="00F90DC7" w:rsidRDefault="00E74920" w:rsidP="00E74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ascii="Century Gothic" w:hAnsi="Century Gothic"/>
          <w:sz w:val="20"/>
        </w:rPr>
      </w:pPr>
      <w:r w:rsidRPr="00F90DC7">
        <w:rPr>
          <w:rFonts w:ascii="Century Gothic" w:hAnsi="Century Gothic"/>
          <w:b/>
          <w:sz w:val="20"/>
        </w:rPr>
        <w:t>Leerplandoelstellingen</w:t>
      </w:r>
      <w:r w:rsidRPr="00F90DC7">
        <w:rPr>
          <w:rFonts w:ascii="Century Gothic" w:hAnsi="Century Gothic"/>
          <w:sz w:val="20"/>
        </w:rPr>
        <w:t>:</w:t>
      </w:r>
    </w:p>
    <w:p w14:paraId="36A19B2B" w14:textId="77777777" w:rsidR="00E74920" w:rsidRDefault="00E74920" w:rsidP="00E74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705" w:hanging="705"/>
        <w:rPr>
          <w:rFonts w:ascii="Century Gothic" w:hAnsi="Century Gothic"/>
          <w:b/>
          <w:i/>
          <w:sz w:val="20"/>
        </w:rPr>
      </w:pPr>
      <w:r>
        <w:rPr>
          <w:rFonts w:ascii="Century Gothic" w:hAnsi="Century Gothic"/>
          <w:b/>
          <w:i/>
          <w:sz w:val="20"/>
        </w:rPr>
        <w:t>6</w:t>
      </w:r>
      <w:r>
        <w:rPr>
          <w:rFonts w:ascii="Century Gothic" w:hAnsi="Century Gothic"/>
          <w:b/>
          <w:i/>
          <w:sz w:val="20"/>
        </w:rPr>
        <w:tab/>
      </w:r>
      <w:r w:rsidRPr="002830F6">
        <w:rPr>
          <w:rFonts w:ascii="Century Gothic" w:hAnsi="Century Gothic"/>
          <w:b/>
          <w:i/>
          <w:sz w:val="20"/>
        </w:rPr>
        <w:t>Efficiënt software ontwikkelen</w:t>
      </w:r>
    </w:p>
    <w:p w14:paraId="70CA86AD" w14:textId="77777777" w:rsidR="00E74920" w:rsidRDefault="00E74920" w:rsidP="00E74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705" w:hanging="705"/>
        <w:rPr>
          <w:rFonts w:ascii="Century Gothic" w:hAnsi="Century Gothic"/>
          <w:b/>
          <w:i/>
          <w:sz w:val="20"/>
        </w:rPr>
      </w:pPr>
      <w:r w:rsidRPr="00F12945">
        <w:rPr>
          <w:rFonts w:ascii="Century Gothic" w:hAnsi="Century Gothic"/>
          <w:b/>
          <w:i/>
          <w:sz w:val="20"/>
        </w:rPr>
        <w:t xml:space="preserve">6.2  </w:t>
      </w:r>
      <w:r w:rsidRPr="00F12945">
        <w:rPr>
          <w:rFonts w:ascii="Century Gothic" w:hAnsi="Century Gothic"/>
          <w:b/>
          <w:i/>
          <w:sz w:val="20"/>
        </w:rPr>
        <w:tab/>
        <w:t>Een goede programmeerattitude hanteren</w:t>
      </w:r>
    </w:p>
    <w:p w14:paraId="249D94AF" w14:textId="77777777" w:rsidR="00E74920" w:rsidRDefault="00E74920" w:rsidP="00E74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3" w:hanging="703"/>
        <w:rPr>
          <w:rFonts w:ascii="Century Gothic" w:hAnsi="Century Gothic"/>
          <w:i/>
          <w:sz w:val="20"/>
        </w:rPr>
      </w:pPr>
      <w:r>
        <w:rPr>
          <w:rFonts w:ascii="Century Gothic" w:hAnsi="Century Gothic"/>
          <w:i/>
          <w:sz w:val="20"/>
        </w:rPr>
        <w:t>6.2.3</w:t>
      </w:r>
      <w:r>
        <w:rPr>
          <w:rFonts w:ascii="Century Gothic" w:hAnsi="Century Gothic"/>
          <w:i/>
          <w:sz w:val="20"/>
        </w:rPr>
        <w:tab/>
      </w:r>
      <w:r w:rsidRPr="00767F0D">
        <w:rPr>
          <w:rFonts w:ascii="Century Gothic" w:hAnsi="Century Gothic"/>
          <w:i/>
          <w:sz w:val="20"/>
        </w:rPr>
        <w:t>Een consequente naamgeving en schikking hanteren bij het maken van programma’s.</w:t>
      </w:r>
    </w:p>
    <w:p w14:paraId="4C5DBE89" w14:textId="77777777" w:rsidR="00E74920" w:rsidRDefault="00E74920" w:rsidP="00E74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3" w:hanging="703"/>
        <w:rPr>
          <w:rFonts w:ascii="Century Gothic" w:hAnsi="Century Gothic"/>
          <w:i/>
          <w:sz w:val="20"/>
        </w:rPr>
      </w:pPr>
      <w:r>
        <w:rPr>
          <w:rFonts w:ascii="Century Gothic" w:hAnsi="Century Gothic"/>
          <w:i/>
          <w:sz w:val="20"/>
        </w:rPr>
        <w:t>6.2.5</w:t>
      </w:r>
      <w:r>
        <w:rPr>
          <w:rFonts w:ascii="Century Gothic" w:hAnsi="Century Gothic"/>
          <w:i/>
          <w:sz w:val="20"/>
        </w:rPr>
        <w:tab/>
      </w:r>
      <w:r w:rsidRPr="006E355F">
        <w:rPr>
          <w:rFonts w:ascii="Century Gothic" w:hAnsi="Century Gothic"/>
          <w:i/>
          <w:sz w:val="20"/>
        </w:rPr>
        <w:t>Een programma steeds van de nodige commentaar voorzien om de leesbaarheid van de code te verhogen.</w:t>
      </w:r>
    </w:p>
    <w:p w14:paraId="43637A1E" w14:textId="77777777" w:rsidR="00E74920" w:rsidRDefault="00E74920" w:rsidP="00E74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705" w:hanging="705"/>
        <w:rPr>
          <w:rFonts w:ascii="Century Gothic" w:hAnsi="Century Gothic"/>
          <w:b/>
          <w:i/>
          <w:sz w:val="20"/>
        </w:rPr>
      </w:pPr>
      <w:r w:rsidRPr="00F7053B">
        <w:rPr>
          <w:rFonts w:ascii="Century Gothic" w:hAnsi="Century Gothic"/>
          <w:b/>
          <w:i/>
          <w:sz w:val="20"/>
        </w:rPr>
        <w:t>6.3</w:t>
      </w:r>
      <w:r w:rsidRPr="00F7053B">
        <w:rPr>
          <w:rFonts w:ascii="Century Gothic" w:hAnsi="Century Gothic"/>
          <w:b/>
          <w:i/>
          <w:sz w:val="20"/>
        </w:rPr>
        <w:tab/>
        <w:t>Technieken  i.v.m.  softwareontwikkeling  op  een efficiënte wijze toepassen</w:t>
      </w:r>
    </w:p>
    <w:p w14:paraId="5A509D66" w14:textId="77777777" w:rsidR="00E74920" w:rsidRDefault="00E74920" w:rsidP="00E74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3" w:hanging="703"/>
        <w:rPr>
          <w:rFonts w:ascii="Century Gothic" w:hAnsi="Century Gothic"/>
          <w:i/>
          <w:sz w:val="20"/>
        </w:rPr>
      </w:pPr>
      <w:r w:rsidRPr="00F7053B">
        <w:rPr>
          <w:rFonts w:ascii="Century Gothic" w:hAnsi="Century Gothic"/>
          <w:i/>
          <w:sz w:val="20"/>
        </w:rPr>
        <w:t>6.3.1</w:t>
      </w:r>
      <w:r w:rsidRPr="00F7053B">
        <w:rPr>
          <w:rFonts w:ascii="Century Gothic" w:hAnsi="Century Gothic"/>
          <w:i/>
          <w:sz w:val="20"/>
        </w:rPr>
        <w:tab/>
        <w:t xml:space="preserve">De basiselementen van het gestructureerd object georiënteerd programmeren kennen en toepassen, onder meer:(object)variabele, constante, gegevenstypes, scope; </w:t>
      </w:r>
      <w:r w:rsidRPr="00D05A42">
        <w:rPr>
          <w:rFonts w:ascii="Century Gothic" w:hAnsi="Century Gothic"/>
          <w:i/>
          <w:sz w:val="20"/>
        </w:rPr>
        <w:t>programmeerstructuren</w:t>
      </w:r>
      <w:r w:rsidRPr="00F7053B">
        <w:rPr>
          <w:rFonts w:ascii="Century Gothic" w:hAnsi="Century Gothic"/>
          <w:i/>
          <w:sz w:val="20"/>
        </w:rPr>
        <w:t>; arrays, lijsten;  ingebouwde methodes en eigenschappen; zelf gedefinieerde functies, procedur</w:t>
      </w:r>
      <w:r>
        <w:rPr>
          <w:rFonts w:ascii="Century Gothic" w:hAnsi="Century Gothic"/>
          <w:i/>
          <w:sz w:val="20"/>
        </w:rPr>
        <w:t xml:space="preserve">es, argumenten; </w:t>
      </w:r>
      <w:r w:rsidRPr="00F7053B">
        <w:rPr>
          <w:rFonts w:ascii="Century Gothic" w:hAnsi="Century Gothic"/>
          <w:i/>
          <w:sz w:val="20"/>
        </w:rPr>
        <w:t xml:space="preserve"> klasse, object, eigenschap, gebeurtenis, methode, instantie.</w:t>
      </w:r>
    </w:p>
    <w:p w14:paraId="61B33D5A" w14:textId="77777777" w:rsidR="00C6659A" w:rsidRDefault="00C6659A" w:rsidP="00377D19">
      <w:pPr>
        <w:rPr>
          <w:b/>
          <w:lang w:val="nl-BE"/>
        </w:rPr>
      </w:pPr>
    </w:p>
    <w:p w14:paraId="344583BB" w14:textId="77777777" w:rsidR="00AA4326" w:rsidRDefault="00AA4326" w:rsidP="00377D19">
      <w:pPr>
        <w:rPr>
          <w:lang w:val="nl-BE"/>
        </w:rPr>
      </w:pPr>
      <w:r w:rsidRPr="00AA4326">
        <w:rPr>
          <w:lang w:val="nl-BE"/>
        </w:rPr>
        <w:t xml:space="preserve">Op </w:t>
      </w:r>
      <w:r>
        <w:rPr>
          <w:lang w:val="nl-BE"/>
        </w:rPr>
        <w:t xml:space="preserve">de volgende site vinden we een formule voor het berekenen van </w:t>
      </w:r>
      <w:r w:rsidR="002639D0">
        <w:rPr>
          <w:lang w:val="nl-BE"/>
        </w:rPr>
        <w:t xml:space="preserve">de stopafstand </w:t>
      </w:r>
      <w:r>
        <w:rPr>
          <w:lang w:val="nl-BE"/>
        </w:rPr>
        <w:t xml:space="preserve"> </w:t>
      </w:r>
      <w:r w:rsidR="002639D0">
        <w:rPr>
          <w:lang w:val="nl-BE"/>
        </w:rPr>
        <w:t>van een auto</w:t>
      </w:r>
      <w:r>
        <w:rPr>
          <w:lang w:val="nl-BE"/>
        </w:rPr>
        <w:t xml:space="preserve">:  </w:t>
      </w:r>
      <w:hyperlink r:id="rId8" w:history="1">
        <w:r w:rsidR="002639D0" w:rsidRPr="00CF7C4E">
          <w:rPr>
            <w:rStyle w:val="Hyperlink"/>
            <w:lang w:val="nl-BE"/>
          </w:rPr>
          <w:t>http://members.home.nl/johngrimbergen/remwegformule.htm</w:t>
        </w:r>
      </w:hyperlink>
      <w:r w:rsidR="002639D0">
        <w:rPr>
          <w:lang w:val="nl-BE"/>
        </w:rPr>
        <w:t xml:space="preserve">. </w:t>
      </w:r>
      <w:r>
        <w:rPr>
          <w:lang w:val="nl-BE"/>
        </w:rPr>
        <w:t>Daarop lezen we:</w:t>
      </w:r>
      <w:r w:rsidR="002639D0">
        <w:rPr>
          <w:lang w:val="nl-BE"/>
        </w:rPr>
        <w:br/>
      </w:r>
    </w:p>
    <w:p w14:paraId="69DB7532" w14:textId="77777777" w:rsidR="00AA4326" w:rsidRDefault="002639D0" w:rsidP="002639D0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2DF4C8C2" wp14:editId="22C673A6">
            <wp:extent cx="4091015" cy="4708215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41492" cy="4766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BFE52" w14:textId="77777777" w:rsidR="00AA4326" w:rsidRDefault="00AA4326" w:rsidP="00377D19">
      <w:pPr>
        <w:rPr>
          <w:lang w:val="nl-BE"/>
        </w:rPr>
      </w:pPr>
      <w:r>
        <w:rPr>
          <w:lang w:val="nl-BE"/>
        </w:rPr>
        <w:lastRenderedPageBreak/>
        <w:t xml:space="preserve">We willen nu een toepassing maken die het </w:t>
      </w:r>
      <w:r w:rsidR="002639D0">
        <w:rPr>
          <w:lang w:val="nl-BE"/>
        </w:rPr>
        <w:t>berekenen van de stopafstand automatiseert.</w:t>
      </w:r>
    </w:p>
    <w:p w14:paraId="69C84CA1" w14:textId="77777777" w:rsidR="00F72891" w:rsidRDefault="00F72891" w:rsidP="00377D19">
      <w:pPr>
        <w:rPr>
          <w:lang w:val="nl-BE"/>
        </w:rPr>
      </w:pPr>
    </w:p>
    <w:p w14:paraId="4430A936" w14:textId="77777777" w:rsidR="00F72891" w:rsidRPr="00B204B3" w:rsidRDefault="00F72891" w:rsidP="00B204B3">
      <w:pPr>
        <w:pStyle w:val="Kop1"/>
      </w:pPr>
      <w:r w:rsidRPr="00B204B3">
        <w:t>Werkwijze</w:t>
      </w:r>
      <w:r w:rsidRPr="00B204B3">
        <w:br/>
      </w:r>
    </w:p>
    <w:p w14:paraId="19D8459A" w14:textId="77777777" w:rsidR="00F72891" w:rsidRPr="00F72891" w:rsidRDefault="00F72891" w:rsidP="00377D19">
      <w:pPr>
        <w:rPr>
          <w:lang w:val="nl-BE"/>
        </w:rPr>
      </w:pPr>
      <w:r w:rsidRPr="00F72891">
        <w:rPr>
          <w:lang w:val="nl-BE"/>
        </w:rPr>
        <w:t>Analyse</w:t>
      </w:r>
    </w:p>
    <w:p w14:paraId="18F2D547" w14:textId="77777777" w:rsidR="00F72891" w:rsidRPr="00F72891" w:rsidRDefault="00F72891" w:rsidP="00F72891">
      <w:pPr>
        <w:pStyle w:val="Lijstalinea"/>
        <w:numPr>
          <w:ilvl w:val="0"/>
          <w:numId w:val="6"/>
        </w:numPr>
        <w:rPr>
          <w:lang w:val="nl-BE"/>
        </w:rPr>
      </w:pPr>
      <w:r w:rsidRPr="00F72891">
        <w:rPr>
          <w:lang w:val="nl-BE"/>
        </w:rPr>
        <w:t>Probleemstelling begrijpen</w:t>
      </w:r>
      <w:r>
        <w:rPr>
          <w:lang w:val="nl-BE"/>
        </w:rPr>
        <w:t xml:space="preserve"> </w:t>
      </w:r>
    </w:p>
    <w:p w14:paraId="36ECBE57" w14:textId="77777777" w:rsidR="00F72891" w:rsidRPr="00F72891" w:rsidRDefault="00F72891" w:rsidP="00F72891">
      <w:pPr>
        <w:pStyle w:val="Lijstalinea"/>
        <w:numPr>
          <w:ilvl w:val="0"/>
          <w:numId w:val="6"/>
        </w:numPr>
        <w:rPr>
          <w:lang w:val="nl-BE"/>
        </w:rPr>
      </w:pPr>
      <w:r w:rsidRPr="00F72891">
        <w:rPr>
          <w:lang w:val="nl-BE"/>
        </w:rPr>
        <w:t>Bedenken van de nodige klassen en bestanden</w:t>
      </w:r>
    </w:p>
    <w:p w14:paraId="334ED644" w14:textId="77777777" w:rsidR="00F72891" w:rsidRPr="00F72891" w:rsidRDefault="00F72891" w:rsidP="00F72891">
      <w:pPr>
        <w:pStyle w:val="Lijstalinea"/>
        <w:numPr>
          <w:ilvl w:val="0"/>
          <w:numId w:val="6"/>
        </w:numPr>
        <w:rPr>
          <w:lang w:val="nl-BE"/>
        </w:rPr>
      </w:pPr>
      <w:r w:rsidRPr="00F72891">
        <w:rPr>
          <w:lang w:val="nl-BE"/>
        </w:rPr>
        <w:t>Bedenken van testen</w:t>
      </w:r>
    </w:p>
    <w:p w14:paraId="727EAD31" w14:textId="77777777" w:rsidR="00F72891" w:rsidRDefault="00F72891" w:rsidP="00377D19">
      <w:pPr>
        <w:rPr>
          <w:lang w:val="nl-BE"/>
        </w:rPr>
      </w:pPr>
      <w:r w:rsidRPr="00F72891">
        <w:rPr>
          <w:lang w:val="nl-BE"/>
        </w:rPr>
        <w:t>Uitvoering</w:t>
      </w:r>
    </w:p>
    <w:p w14:paraId="00C71D60" w14:textId="77777777" w:rsidR="00F72891" w:rsidRPr="00F72891" w:rsidRDefault="00F72891" w:rsidP="00F72891">
      <w:pPr>
        <w:pStyle w:val="Lijstalinea"/>
        <w:numPr>
          <w:ilvl w:val="0"/>
          <w:numId w:val="7"/>
        </w:numPr>
        <w:rPr>
          <w:lang w:val="nl-BE"/>
        </w:rPr>
      </w:pPr>
      <w:r w:rsidRPr="00F72891">
        <w:rPr>
          <w:lang w:val="nl-BE"/>
        </w:rPr>
        <w:t>Code schrijven en regelmatig testen</w:t>
      </w:r>
    </w:p>
    <w:p w14:paraId="71BEA6FE" w14:textId="77777777" w:rsidR="002639D0" w:rsidRDefault="002639D0" w:rsidP="00377D19">
      <w:pPr>
        <w:rPr>
          <w:lang w:val="nl-BE"/>
        </w:rPr>
      </w:pPr>
    </w:p>
    <w:p w14:paraId="3A19442E" w14:textId="77777777" w:rsidR="002639D0" w:rsidRDefault="002639D0" w:rsidP="00B204B3">
      <w:pPr>
        <w:pStyle w:val="Kop1"/>
      </w:pPr>
      <w:r w:rsidRPr="002639D0">
        <w:t>Analyse</w:t>
      </w:r>
      <w:r>
        <w:t>:</w:t>
      </w:r>
    </w:p>
    <w:p w14:paraId="765958EC" w14:textId="77777777" w:rsidR="002639D0" w:rsidRDefault="002639D0" w:rsidP="00377D19">
      <w:pPr>
        <w:rPr>
          <w:lang w:val="nl-BE"/>
        </w:rPr>
      </w:pPr>
    </w:p>
    <w:p w14:paraId="5CB5491F" w14:textId="77777777" w:rsidR="00806C96" w:rsidRPr="00B204B3" w:rsidRDefault="00806C96" w:rsidP="00B204B3">
      <w:pPr>
        <w:pStyle w:val="Kop2"/>
      </w:pPr>
      <w:r w:rsidRPr="00B204B3">
        <w:t>Probleemstelling begrijpen</w:t>
      </w:r>
    </w:p>
    <w:p w14:paraId="31C31FFA" w14:textId="77777777" w:rsidR="00806C96" w:rsidRDefault="00806C96" w:rsidP="00377D19">
      <w:pPr>
        <w:rPr>
          <w:lang w:val="nl-BE"/>
        </w:rPr>
      </w:pPr>
    </w:p>
    <w:p w14:paraId="25AE7B03" w14:textId="77777777" w:rsidR="002639D0" w:rsidRDefault="002639D0" w:rsidP="00377D19">
      <w:pPr>
        <w:rPr>
          <w:lang w:val="nl-BE"/>
        </w:rPr>
      </w:pPr>
      <w:r>
        <w:rPr>
          <w:lang w:val="nl-BE"/>
        </w:rPr>
        <w:t>Uit bovenstaande informatie kunnen we heel wat afleiden:</w:t>
      </w:r>
    </w:p>
    <w:p w14:paraId="31B1D69E" w14:textId="77777777" w:rsidR="002639D0" w:rsidRDefault="002639D0" w:rsidP="00377D19">
      <w:pPr>
        <w:rPr>
          <w:lang w:val="nl-BE"/>
        </w:rPr>
      </w:pPr>
    </w:p>
    <w:p w14:paraId="0E832B8A" w14:textId="77777777" w:rsidR="002639D0" w:rsidRDefault="002639D0" w:rsidP="00377D19">
      <w:pPr>
        <w:rPr>
          <w:lang w:val="nl-BE"/>
        </w:rPr>
      </w:pPr>
      <w:r>
        <w:rPr>
          <w:lang w:val="nl-BE"/>
        </w:rPr>
        <w:t xml:space="preserve">De totale </w:t>
      </w:r>
      <w:r w:rsidRPr="002639D0">
        <w:rPr>
          <w:b/>
          <w:lang w:val="nl-BE"/>
        </w:rPr>
        <w:t>stop</w:t>
      </w:r>
      <w:r>
        <w:rPr>
          <w:lang w:val="nl-BE"/>
        </w:rPr>
        <w:t xml:space="preserve">afstand bestaat uit twee grote delen </w:t>
      </w:r>
      <w:r w:rsidRPr="002639D0">
        <w:rPr>
          <w:b/>
          <w:lang w:val="nl-BE"/>
        </w:rPr>
        <w:t>welke 2 delen</w:t>
      </w:r>
      <w:r>
        <w:rPr>
          <w:lang w:val="nl-BE"/>
        </w:rPr>
        <w:t xml:space="preserve"> zijn dat?</w:t>
      </w:r>
    </w:p>
    <w:p w14:paraId="592A1331" w14:textId="26DDA317" w:rsidR="00806C96" w:rsidRPr="00806C96" w:rsidRDefault="00590E27" w:rsidP="00806C96">
      <w:pPr>
        <w:pStyle w:val="Lijstalinea"/>
        <w:numPr>
          <w:ilvl w:val="0"/>
          <w:numId w:val="2"/>
        </w:numPr>
        <w:rPr>
          <w:color w:val="FF0000"/>
          <w:lang w:val="nl-BE"/>
        </w:rPr>
      </w:pPr>
      <w:r>
        <w:rPr>
          <w:color w:val="FF0000"/>
          <w:lang w:val="nl-BE"/>
        </w:rPr>
        <w:t>snelheid</w:t>
      </w:r>
    </w:p>
    <w:p w14:paraId="3E2F1245" w14:textId="6BEF4B74" w:rsidR="00806C96" w:rsidRPr="00806C96" w:rsidRDefault="00590E27" w:rsidP="00806C96">
      <w:pPr>
        <w:pStyle w:val="Lijstalinea"/>
        <w:numPr>
          <w:ilvl w:val="0"/>
          <w:numId w:val="2"/>
        </w:numPr>
        <w:rPr>
          <w:color w:val="FF0000"/>
          <w:lang w:val="nl-BE"/>
        </w:rPr>
      </w:pPr>
      <w:r>
        <w:rPr>
          <w:color w:val="FF0000"/>
          <w:lang w:val="nl-BE"/>
        </w:rPr>
        <w:t>reactietijd</w:t>
      </w:r>
    </w:p>
    <w:p w14:paraId="2EDCC83E" w14:textId="77777777" w:rsidR="002639D0" w:rsidRDefault="002639D0" w:rsidP="00377D19">
      <w:pPr>
        <w:rPr>
          <w:lang w:val="nl-BE"/>
        </w:rPr>
      </w:pPr>
    </w:p>
    <w:p w14:paraId="66FAD0EE" w14:textId="77777777" w:rsidR="002639D0" w:rsidRDefault="002639D0" w:rsidP="00377D19">
      <w:pPr>
        <w:rPr>
          <w:lang w:val="nl-BE"/>
        </w:rPr>
      </w:pPr>
      <w:r>
        <w:rPr>
          <w:lang w:val="nl-BE"/>
        </w:rPr>
        <w:t xml:space="preserve">Welke factoren bepalen de </w:t>
      </w:r>
      <w:r w:rsidRPr="002639D0">
        <w:rPr>
          <w:b/>
          <w:lang w:val="nl-BE"/>
        </w:rPr>
        <w:t>rem</w:t>
      </w:r>
      <w:r>
        <w:rPr>
          <w:lang w:val="nl-BE"/>
        </w:rPr>
        <w:t xml:space="preserve">afstand? </w:t>
      </w:r>
      <w:r w:rsidR="00806C96">
        <w:rPr>
          <w:lang w:val="nl-BE"/>
        </w:rPr>
        <w:t>Schrijf de naam op van die factoren.</w:t>
      </w:r>
    </w:p>
    <w:p w14:paraId="3F2E3592" w14:textId="69DBA1E2" w:rsidR="00806C96" w:rsidRPr="00806C96" w:rsidRDefault="00590E27" w:rsidP="00806C96">
      <w:pPr>
        <w:pStyle w:val="Lijstalinea"/>
        <w:numPr>
          <w:ilvl w:val="0"/>
          <w:numId w:val="2"/>
        </w:numPr>
        <w:rPr>
          <w:color w:val="FF0000"/>
          <w:lang w:val="nl-BE"/>
        </w:rPr>
      </w:pPr>
      <w:r>
        <w:rPr>
          <w:color w:val="FF0000"/>
          <w:lang w:val="nl-BE"/>
        </w:rPr>
        <w:t>snelheid</w:t>
      </w:r>
    </w:p>
    <w:p w14:paraId="6AC9E639" w14:textId="33B9AE39" w:rsidR="00806C96" w:rsidRPr="005B6794" w:rsidRDefault="00590E27" w:rsidP="005B6794">
      <w:pPr>
        <w:pStyle w:val="Lijstalinea"/>
        <w:numPr>
          <w:ilvl w:val="0"/>
          <w:numId w:val="2"/>
        </w:numPr>
        <w:rPr>
          <w:color w:val="FF0000"/>
          <w:lang w:val="nl-BE"/>
        </w:rPr>
      </w:pPr>
      <w:r>
        <w:rPr>
          <w:color w:val="FF0000"/>
          <w:lang w:val="nl-BE"/>
        </w:rPr>
        <w:t>het weer</w:t>
      </w:r>
    </w:p>
    <w:p w14:paraId="5E91FDC9" w14:textId="77777777" w:rsidR="00806C96" w:rsidRDefault="00806C96" w:rsidP="00377D19">
      <w:pPr>
        <w:rPr>
          <w:lang w:val="nl-BE"/>
        </w:rPr>
      </w:pPr>
    </w:p>
    <w:p w14:paraId="21C1E336" w14:textId="77777777" w:rsidR="00806C96" w:rsidRDefault="00806C96" w:rsidP="00377D19">
      <w:pPr>
        <w:rPr>
          <w:lang w:val="nl-BE"/>
        </w:rPr>
      </w:pPr>
      <w:r>
        <w:rPr>
          <w:lang w:val="nl-BE"/>
        </w:rPr>
        <w:t>Schrijf een formule neer om de remafstand te bepalen rekening houdend met de naam van die factoren.</w:t>
      </w:r>
    </w:p>
    <w:p w14:paraId="26364445" w14:textId="21850DD5" w:rsidR="00806C96" w:rsidRPr="00806C96" w:rsidRDefault="007C561B" w:rsidP="00377D19">
      <w:pPr>
        <w:rPr>
          <w:color w:val="FF0000"/>
          <w:lang w:val="nl-BE"/>
        </w:rPr>
      </w:pPr>
      <w:r>
        <w:rPr>
          <w:color w:val="FF0000"/>
          <w:lang w:val="nl-BE"/>
        </w:rPr>
        <w:t xml:space="preserve">Afstand = </w:t>
      </w:r>
      <w:r w:rsidR="00560229">
        <w:rPr>
          <w:color w:val="FF0000"/>
          <w:lang w:val="nl-BE"/>
        </w:rPr>
        <w:t>v^2 / 2*afstand</w:t>
      </w:r>
    </w:p>
    <w:p w14:paraId="0AE5C0A5" w14:textId="77777777" w:rsidR="002639D0" w:rsidRDefault="002639D0" w:rsidP="00377D19">
      <w:pPr>
        <w:rPr>
          <w:lang w:val="nl-BE"/>
        </w:rPr>
      </w:pPr>
    </w:p>
    <w:p w14:paraId="2B1C288C" w14:textId="77777777" w:rsidR="002639D0" w:rsidRDefault="002639D0" w:rsidP="00377D19">
      <w:pPr>
        <w:rPr>
          <w:lang w:val="nl-BE"/>
        </w:rPr>
      </w:pPr>
      <w:r>
        <w:rPr>
          <w:lang w:val="nl-BE"/>
        </w:rPr>
        <w:t xml:space="preserve">In welke </w:t>
      </w:r>
      <w:r w:rsidRPr="002639D0">
        <w:rPr>
          <w:b/>
          <w:lang w:val="nl-BE"/>
        </w:rPr>
        <w:t>eenheid</w:t>
      </w:r>
      <w:r>
        <w:rPr>
          <w:lang w:val="nl-BE"/>
        </w:rPr>
        <w:t xml:space="preserve"> wordt de </w:t>
      </w:r>
      <w:r w:rsidRPr="00763BCF">
        <w:rPr>
          <w:b/>
          <w:lang w:val="nl-BE"/>
        </w:rPr>
        <w:t>snelheid</w:t>
      </w:r>
      <w:r>
        <w:rPr>
          <w:lang w:val="nl-BE"/>
        </w:rPr>
        <w:t xml:space="preserve"> uitgedrukt bij het berekenen van de </w:t>
      </w:r>
      <w:r w:rsidRPr="002639D0">
        <w:rPr>
          <w:b/>
          <w:lang w:val="nl-BE"/>
        </w:rPr>
        <w:t>rem</w:t>
      </w:r>
      <w:r>
        <w:rPr>
          <w:lang w:val="nl-BE"/>
        </w:rPr>
        <w:t>afstand?</w:t>
      </w:r>
    </w:p>
    <w:p w14:paraId="724C5BF2" w14:textId="2AFF0ECF" w:rsidR="002639D0" w:rsidRPr="00806C96" w:rsidRDefault="00560229" w:rsidP="00377D19">
      <w:pPr>
        <w:rPr>
          <w:color w:val="FF0000"/>
          <w:lang w:val="nl-BE"/>
        </w:rPr>
      </w:pPr>
      <w:r>
        <w:rPr>
          <w:color w:val="FF0000"/>
          <w:lang w:val="nl-BE"/>
        </w:rPr>
        <w:t>m/s</w:t>
      </w:r>
    </w:p>
    <w:p w14:paraId="767051FD" w14:textId="77777777" w:rsidR="00806C96" w:rsidRDefault="00806C96" w:rsidP="00377D19">
      <w:pPr>
        <w:rPr>
          <w:lang w:val="nl-BE"/>
        </w:rPr>
      </w:pPr>
    </w:p>
    <w:p w14:paraId="4E065982" w14:textId="77777777" w:rsidR="002639D0" w:rsidRDefault="002639D0" w:rsidP="00377D19">
      <w:pPr>
        <w:rPr>
          <w:lang w:val="nl-BE"/>
        </w:rPr>
      </w:pPr>
      <w:r>
        <w:rPr>
          <w:lang w:val="nl-BE"/>
        </w:rPr>
        <w:t>Hoe kan je een snelheid van km/u omzetten naar een snelheid in m/s?</w:t>
      </w:r>
      <w:r w:rsidR="00806C96">
        <w:rPr>
          <w:lang w:val="nl-BE"/>
        </w:rPr>
        <w:t xml:space="preserve"> Geef een concreet voorbeeld.</w:t>
      </w:r>
    </w:p>
    <w:p w14:paraId="64A4C124" w14:textId="5A4C56D3" w:rsidR="00806C96" w:rsidRDefault="00560229" w:rsidP="00377D19">
      <w:pPr>
        <w:rPr>
          <w:lang w:val="nl-BE"/>
        </w:rPr>
      </w:pPr>
      <w:r>
        <w:rPr>
          <w:color w:val="FF0000"/>
          <w:lang w:val="nl-BE"/>
        </w:rPr>
        <w:t>Delen door 3.6</w:t>
      </w:r>
    </w:p>
    <w:p w14:paraId="1F927804" w14:textId="77777777" w:rsidR="00806C96" w:rsidRDefault="00806C96" w:rsidP="00377D19">
      <w:pPr>
        <w:rPr>
          <w:lang w:val="nl-BE"/>
        </w:rPr>
      </w:pPr>
      <w:r>
        <w:rPr>
          <w:lang w:val="nl-BE"/>
        </w:rPr>
        <w:t>Wat wordt er bedoeld met ‘Afstand reactietijd’  (in meter) ?</w:t>
      </w:r>
    </w:p>
    <w:p w14:paraId="5113078C" w14:textId="7D7A79F0" w:rsidR="00804017" w:rsidRPr="00804017" w:rsidRDefault="00560229" w:rsidP="00377D19">
      <w:pPr>
        <w:rPr>
          <w:color w:val="FF0000"/>
          <w:lang w:val="nl-BE"/>
        </w:rPr>
      </w:pPr>
      <w:r>
        <w:rPr>
          <w:color w:val="FF0000"/>
          <w:lang w:val="nl-BE"/>
        </w:rPr>
        <w:t>De remweg + de afstand na de reactietijd</w:t>
      </w:r>
    </w:p>
    <w:p w14:paraId="62155462" w14:textId="77777777" w:rsidR="002639D0" w:rsidRDefault="002639D0" w:rsidP="00377D19">
      <w:pPr>
        <w:rPr>
          <w:lang w:val="nl-BE"/>
        </w:rPr>
      </w:pPr>
    </w:p>
    <w:p w14:paraId="67531B3A" w14:textId="77777777" w:rsidR="00806C96" w:rsidRDefault="00806C96" w:rsidP="00377D19">
      <w:pPr>
        <w:rPr>
          <w:lang w:val="nl-BE"/>
        </w:rPr>
      </w:pPr>
      <w:r>
        <w:rPr>
          <w:lang w:val="nl-BE"/>
        </w:rPr>
        <w:t>Hoe bereken je die  ‘Afstand reactietijd’ (in meter)?</w:t>
      </w:r>
      <w:r>
        <w:rPr>
          <w:lang w:val="nl-BE"/>
        </w:rPr>
        <w:br/>
      </w:r>
    </w:p>
    <w:p w14:paraId="7A4861EC" w14:textId="4C75F515" w:rsidR="00806C96" w:rsidRPr="00806C96" w:rsidRDefault="00560229" w:rsidP="00377D19">
      <w:pPr>
        <w:rPr>
          <w:color w:val="FF0000"/>
          <w:lang w:val="nl-BE"/>
        </w:rPr>
      </w:pPr>
      <w:r>
        <w:rPr>
          <w:color w:val="FF0000"/>
          <w:lang w:val="nl-BE"/>
        </w:rPr>
        <w:t>Dat is de tijd in s * de snelheid in m/s</w:t>
      </w:r>
    </w:p>
    <w:p w14:paraId="45E1A37A" w14:textId="77777777" w:rsidR="00806C96" w:rsidRDefault="00806C96" w:rsidP="00377D19">
      <w:pPr>
        <w:rPr>
          <w:lang w:val="nl-BE"/>
        </w:rPr>
      </w:pPr>
    </w:p>
    <w:p w14:paraId="7C496C30" w14:textId="77777777" w:rsidR="00806C96" w:rsidRDefault="00806C96" w:rsidP="00806C96">
      <w:pPr>
        <w:rPr>
          <w:lang w:val="nl-BE"/>
        </w:rPr>
      </w:pPr>
      <w:r>
        <w:rPr>
          <w:lang w:val="nl-BE"/>
        </w:rPr>
        <w:t>Geef een concreet voorbeeld voor een auto die 50km/u rijdt.</w:t>
      </w:r>
    </w:p>
    <w:p w14:paraId="27C86AB8" w14:textId="77777777" w:rsidR="00806C96" w:rsidRDefault="00806C96" w:rsidP="00377D19">
      <w:pPr>
        <w:rPr>
          <w:lang w:val="nl-BE"/>
        </w:rPr>
      </w:pPr>
    </w:p>
    <w:p w14:paraId="4EB2E34B" w14:textId="741AC74E" w:rsidR="00806C96" w:rsidRPr="00806C96" w:rsidRDefault="00560229" w:rsidP="00377D19">
      <w:pPr>
        <w:rPr>
          <w:color w:val="FF0000"/>
          <w:lang w:val="nl-BE"/>
        </w:rPr>
      </w:pPr>
      <w:r>
        <w:rPr>
          <w:color w:val="FF0000"/>
          <w:lang w:val="nl-BE"/>
        </w:rPr>
        <w:t>50/3.6 = 13.89 m na 1 seconde</w:t>
      </w:r>
    </w:p>
    <w:p w14:paraId="3FC694E7" w14:textId="77777777" w:rsidR="002639D0" w:rsidRDefault="002639D0" w:rsidP="00377D19">
      <w:pPr>
        <w:rPr>
          <w:lang w:val="nl-BE"/>
        </w:rPr>
      </w:pPr>
    </w:p>
    <w:p w14:paraId="404B47E5" w14:textId="77777777" w:rsidR="00763BCF" w:rsidRDefault="00763BCF" w:rsidP="00377D19">
      <w:pPr>
        <w:rPr>
          <w:lang w:val="nl-BE"/>
        </w:rPr>
      </w:pPr>
      <w:r w:rsidRPr="00763BCF">
        <w:rPr>
          <w:lang w:val="nl-BE"/>
        </w:rPr>
        <w:t>Wat wordt er bedoeld met de remvertraging?</w:t>
      </w:r>
    </w:p>
    <w:p w14:paraId="2311FE33" w14:textId="37114327" w:rsidR="00763BCF" w:rsidRPr="00560229" w:rsidRDefault="00560229" w:rsidP="00377D19">
      <w:pPr>
        <w:rPr>
          <w:color w:val="FF0000"/>
          <w:lang w:val="nl-BE"/>
        </w:rPr>
      </w:pPr>
      <w:r w:rsidRPr="00560229">
        <w:rPr>
          <w:color w:val="FF0000"/>
          <w:lang w:val="nl-BE"/>
        </w:rPr>
        <w:t>De afstand die je remt per m</w:t>
      </w:r>
    </w:p>
    <w:p w14:paraId="0451B47C" w14:textId="77777777" w:rsidR="002F0ECF" w:rsidRDefault="002F0ECF" w:rsidP="00377D19">
      <w:pPr>
        <w:rPr>
          <w:lang w:val="nl-BE"/>
        </w:rPr>
      </w:pPr>
    </w:p>
    <w:p w14:paraId="4D85B73D" w14:textId="77777777" w:rsidR="00763BCF" w:rsidRDefault="00763BCF" w:rsidP="00377D19">
      <w:pPr>
        <w:rPr>
          <w:lang w:val="nl-BE"/>
        </w:rPr>
      </w:pPr>
      <w:r>
        <w:rPr>
          <w:lang w:val="nl-BE"/>
        </w:rPr>
        <w:t>Welke mogelijke gevallen zijn er?</w:t>
      </w:r>
    </w:p>
    <w:p w14:paraId="1DD36FDC" w14:textId="1DF80F08" w:rsidR="00804017" w:rsidRPr="002F0ECF" w:rsidRDefault="00560229" w:rsidP="00804017">
      <w:pPr>
        <w:rPr>
          <w:color w:val="FF0000"/>
          <w:lang w:val="nl-BE"/>
        </w:rPr>
      </w:pPr>
      <w:r>
        <w:rPr>
          <w:color w:val="FF0000"/>
          <w:lang w:val="nl-BE"/>
        </w:rPr>
        <w:t>Droog weer of nat weer</w:t>
      </w:r>
    </w:p>
    <w:p w14:paraId="53771673" w14:textId="77777777" w:rsidR="002639D0" w:rsidRPr="00C921A4" w:rsidRDefault="00F72891" w:rsidP="00B204B3">
      <w:pPr>
        <w:pStyle w:val="Kop2"/>
      </w:pPr>
      <w:r>
        <w:lastRenderedPageBreak/>
        <w:t>Bedenken</w:t>
      </w:r>
      <w:r w:rsidR="00806C96" w:rsidRPr="00C921A4">
        <w:t xml:space="preserve"> van de nodige klassen en </w:t>
      </w:r>
      <w:r w:rsidR="00C921A4" w:rsidRPr="00C921A4">
        <w:t>bestanden</w:t>
      </w:r>
    </w:p>
    <w:p w14:paraId="1AA51737" w14:textId="77777777" w:rsidR="00C921A4" w:rsidRDefault="00C921A4" w:rsidP="00377D19">
      <w:pPr>
        <w:rPr>
          <w:lang w:val="nl-BE"/>
        </w:rPr>
      </w:pPr>
    </w:p>
    <w:p w14:paraId="4A785FDD" w14:textId="77777777" w:rsidR="00CF6CC3" w:rsidRPr="00E1101B" w:rsidRDefault="00C921A4" w:rsidP="007E4076">
      <w:pPr>
        <w:rPr>
          <w:color w:val="FF0000"/>
          <w:lang w:val="nl-BE"/>
        </w:rPr>
      </w:pPr>
      <w:r>
        <w:rPr>
          <w:lang w:val="nl-BE"/>
        </w:rPr>
        <w:t xml:space="preserve">Welke </w:t>
      </w:r>
      <w:r w:rsidR="005B6794" w:rsidRPr="007E4076">
        <w:rPr>
          <w:b/>
          <w:lang w:val="nl-BE"/>
        </w:rPr>
        <w:t>attributen</w:t>
      </w:r>
      <w:r w:rsidR="005B6794">
        <w:rPr>
          <w:lang w:val="nl-BE"/>
        </w:rPr>
        <w:t xml:space="preserve"> en </w:t>
      </w:r>
      <w:r w:rsidRPr="007E4076">
        <w:rPr>
          <w:b/>
          <w:lang w:val="nl-BE"/>
        </w:rPr>
        <w:t>methoden</w:t>
      </w:r>
      <w:r>
        <w:rPr>
          <w:lang w:val="nl-BE"/>
        </w:rPr>
        <w:t xml:space="preserve"> zal zo’n object auto moeten hebben in ons model?</w:t>
      </w:r>
      <w:r w:rsidR="00804017">
        <w:rPr>
          <w:lang w:val="nl-BE"/>
        </w:rPr>
        <w:t xml:space="preserve"> Welke </w:t>
      </w:r>
      <w:r w:rsidR="00804017" w:rsidRPr="007E4076">
        <w:rPr>
          <w:b/>
          <w:lang w:val="nl-BE"/>
        </w:rPr>
        <w:t>parameters</w:t>
      </w:r>
      <w:r w:rsidR="00804017">
        <w:rPr>
          <w:lang w:val="nl-BE"/>
        </w:rPr>
        <w:t xml:space="preserve"> hebben die methoden nodig?</w:t>
      </w:r>
      <w:r>
        <w:rPr>
          <w:lang w:val="nl-BE"/>
        </w:rPr>
        <w:t xml:space="preserve"> M.a.w. welke zaken willen we van zo’n auto-object berekenen? Denk hierbij aan de zaken die we met ons software model willen bereiken.</w:t>
      </w:r>
      <w:r w:rsidR="005B6794">
        <w:rPr>
          <w:lang w:val="nl-BE"/>
        </w:rPr>
        <w:t xml:space="preserve"> Hou er ook rekening mee dat de </w:t>
      </w:r>
      <w:r w:rsidR="005B6794" w:rsidRPr="007E4076">
        <w:rPr>
          <w:b/>
          <w:lang w:val="nl-BE"/>
        </w:rPr>
        <w:t>auto géén negatieve snelheid toegewezen mag krijgen</w:t>
      </w:r>
      <w:r w:rsidR="005B6794">
        <w:rPr>
          <w:lang w:val="nl-BE"/>
        </w:rPr>
        <w:t>.</w:t>
      </w:r>
      <w:r>
        <w:rPr>
          <w:lang w:val="nl-BE"/>
        </w:rPr>
        <w:br/>
      </w:r>
      <w:r>
        <w:rPr>
          <w:lang w:val="nl-BE"/>
        </w:rPr>
        <w:br/>
      </w:r>
    </w:p>
    <w:p w14:paraId="070274AF" w14:textId="77777777" w:rsidR="00C921A4" w:rsidRDefault="00C921A4" w:rsidP="00377D19">
      <w:pPr>
        <w:rPr>
          <w:lang w:val="nl-BE"/>
        </w:rPr>
      </w:pPr>
    </w:p>
    <w:p w14:paraId="0443176C" w14:textId="77777777" w:rsidR="00C921A4" w:rsidRDefault="00C921A4" w:rsidP="00377D19">
      <w:pPr>
        <w:rPr>
          <w:lang w:val="nl-BE"/>
        </w:rPr>
      </w:pPr>
      <w:r>
        <w:rPr>
          <w:lang w:val="nl-BE"/>
        </w:rPr>
        <w:t xml:space="preserve">Schets nu hieronder een klassendiagram voor de </w:t>
      </w:r>
      <w:r w:rsidRPr="00C921A4">
        <w:rPr>
          <w:b/>
          <w:lang w:val="nl-BE"/>
        </w:rPr>
        <w:t>klasse Auto</w:t>
      </w:r>
      <w:r>
        <w:rPr>
          <w:lang w:val="nl-BE"/>
        </w:rPr>
        <w:t xml:space="preserve"> met de attributen en de methoden.</w:t>
      </w:r>
    </w:p>
    <w:p w14:paraId="1CE64667" w14:textId="77777777" w:rsidR="00C921A4" w:rsidRDefault="00C921A4" w:rsidP="00377D19">
      <w:pPr>
        <w:rPr>
          <w:lang w:val="nl-BE"/>
        </w:rPr>
      </w:pPr>
    </w:p>
    <w:tbl>
      <w:tblPr>
        <w:tblStyle w:val="Tabelraster"/>
        <w:tblpPr w:leftFromText="141" w:rightFromText="141" w:vertAnchor="text" w:horzAnchor="page" w:tblpXSpec="center" w:tblpY="126"/>
        <w:tblW w:w="0" w:type="auto"/>
        <w:tblLook w:val="04A0" w:firstRow="1" w:lastRow="0" w:firstColumn="1" w:lastColumn="0" w:noHBand="0" w:noVBand="1"/>
      </w:tblPr>
      <w:tblGrid>
        <w:gridCol w:w="3823"/>
      </w:tblGrid>
      <w:tr w:rsidR="00C921A4" w14:paraId="12DC5A18" w14:textId="77777777" w:rsidTr="00E1101B">
        <w:tc>
          <w:tcPr>
            <w:tcW w:w="3823" w:type="dxa"/>
          </w:tcPr>
          <w:p w14:paraId="4927B1C9" w14:textId="77777777" w:rsidR="00C921A4" w:rsidRDefault="00804017" w:rsidP="0051505E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Auto</w:t>
            </w:r>
          </w:p>
        </w:tc>
      </w:tr>
      <w:tr w:rsidR="0051505E" w:rsidRPr="0051505E" w14:paraId="43D4185D" w14:textId="77777777" w:rsidTr="00E1101B">
        <w:tc>
          <w:tcPr>
            <w:tcW w:w="3823" w:type="dxa"/>
          </w:tcPr>
          <w:p w14:paraId="2A78F7AD" w14:textId="77777777" w:rsidR="00C74EC9" w:rsidRDefault="00C74EC9" w:rsidP="00C921A4">
            <w:pPr>
              <w:rPr>
                <w:color w:val="FF0000"/>
                <w:lang w:val="nl-BE"/>
              </w:rPr>
            </w:pPr>
          </w:p>
          <w:p w14:paraId="6D680115" w14:textId="7863BF0E" w:rsidR="007E4076" w:rsidRDefault="007F2638" w:rsidP="00C921A4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Snelheid</w:t>
            </w:r>
          </w:p>
          <w:p w14:paraId="0B0DBCCB" w14:textId="7DBE25C2" w:rsidR="007F2638" w:rsidRDefault="007F2638" w:rsidP="00C921A4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Reactietijd</w:t>
            </w:r>
          </w:p>
          <w:p w14:paraId="16A06854" w14:textId="1AC1FD17" w:rsidR="007F2638" w:rsidRDefault="007F2638" w:rsidP="00C921A4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remvertraging</w:t>
            </w:r>
          </w:p>
          <w:p w14:paraId="49FE8228" w14:textId="77777777" w:rsidR="007E4076" w:rsidRPr="0051505E" w:rsidRDefault="007E4076" w:rsidP="00C921A4">
            <w:pPr>
              <w:rPr>
                <w:color w:val="FF0000"/>
                <w:lang w:val="nl-BE"/>
              </w:rPr>
            </w:pPr>
          </w:p>
        </w:tc>
      </w:tr>
      <w:tr w:rsidR="0051505E" w:rsidRPr="0051505E" w14:paraId="504FEFC0" w14:textId="77777777" w:rsidTr="00E1101B">
        <w:tc>
          <w:tcPr>
            <w:tcW w:w="3823" w:type="dxa"/>
          </w:tcPr>
          <w:p w14:paraId="18F8AB28" w14:textId="16CAEE88" w:rsidR="00560229" w:rsidRDefault="00560229" w:rsidP="0051505E">
            <w:pPr>
              <w:rPr>
                <w:color w:val="FF0000"/>
                <w:lang w:val="nl-BE"/>
              </w:rPr>
            </w:pPr>
          </w:p>
          <w:p w14:paraId="022D9873" w14:textId="6EF6980F" w:rsidR="00560229" w:rsidRDefault="00560229" w:rsidP="0051505E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__</w:t>
            </w:r>
            <w:proofErr w:type="spellStart"/>
            <w:r>
              <w:rPr>
                <w:color w:val="FF0000"/>
                <w:lang w:val="nl-BE"/>
              </w:rPr>
              <w:t>init</w:t>
            </w:r>
            <w:proofErr w:type="spellEnd"/>
            <w:r>
              <w:rPr>
                <w:color w:val="FF0000"/>
                <w:lang w:val="nl-BE"/>
              </w:rPr>
              <w:t>__()</w:t>
            </w:r>
          </w:p>
          <w:p w14:paraId="77D1DFAD" w14:textId="2D69F3D5" w:rsidR="007E4076" w:rsidRDefault="007F2638" w:rsidP="0051505E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Remweg()</w:t>
            </w:r>
          </w:p>
          <w:p w14:paraId="21B5A38C" w14:textId="77777777" w:rsidR="007E4076" w:rsidRPr="0051505E" w:rsidRDefault="007E4076" w:rsidP="0051505E">
            <w:pPr>
              <w:rPr>
                <w:color w:val="FF0000"/>
                <w:lang w:val="nl-BE"/>
              </w:rPr>
            </w:pPr>
          </w:p>
        </w:tc>
      </w:tr>
    </w:tbl>
    <w:p w14:paraId="25AD73F1" w14:textId="77777777" w:rsidR="00C921A4" w:rsidRPr="0051505E" w:rsidRDefault="00C921A4" w:rsidP="00377D19">
      <w:pPr>
        <w:rPr>
          <w:color w:val="FF0000"/>
          <w:lang w:val="nl-BE"/>
        </w:rPr>
      </w:pPr>
    </w:p>
    <w:p w14:paraId="0A459A34" w14:textId="77777777" w:rsidR="00C921A4" w:rsidRPr="0051505E" w:rsidRDefault="00C921A4" w:rsidP="00377D19">
      <w:pPr>
        <w:rPr>
          <w:color w:val="FF0000"/>
          <w:lang w:val="nl-BE"/>
        </w:rPr>
      </w:pPr>
    </w:p>
    <w:p w14:paraId="2B397277" w14:textId="77777777" w:rsidR="00C921A4" w:rsidRDefault="00C921A4" w:rsidP="00377D19">
      <w:pPr>
        <w:rPr>
          <w:lang w:val="nl-BE"/>
        </w:rPr>
      </w:pPr>
    </w:p>
    <w:p w14:paraId="55E91433" w14:textId="77777777" w:rsidR="00C921A4" w:rsidRDefault="00C921A4" w:rsidP="00377D19">
      <w:pPr>
        <w:rPr>
          <w:lang w:val="nl-BE"/>
        </w:rPr>
      </w:pPr>
    </w:p>
    <w:p w14:paraId="69B8C19D" w14:textId="77777777" w:rsidR="00C921A4" w:rsidRDefault="00C921A4" w:rsidP="00377D19">
      <w:pPr>
        <w:rPr>
          <w:lang w:val="nl-BE"/>
        </w:rPr>
      </w:pPr>
    </w:p>
    <w:p w14:paraId="6FE8A31C" w14:textId="77777777" w:rsidR="00C74EC9" w:rsidRDefault="00C74EC9" w:rsidP="00377D19">
      <w:pPr>
        <w:rPr>
          <w:lang w:val="nl-BE"/>
        </w:rPr>
      </w:pPr>
    </w:p>
    <w:p w14:paraId="4AC66BC6" w14:textId="77777777" w:rsidR="00C74EC9" w:rsidRDefault="00C74EC9" w:rsidP="00377D19">
      <w:pPr>
        <w:rPr>
          <w:lang w:val="nl-BE"/>
        </w:rPr>
      </w:pPr>
    </w:p>
    <w:p w14:paraId="3921557C" w14:textId="77777777" w:rsidR="00C74EC9" w:rsidRDefault="00C74EC9" w:rsidP="00377D19">
      <w:pPr>
        <w:rPr>
          <w:lang w:val="nl-BE"/>
        </w:rPr>
      </w:pPr>
    </w:p>
    <w:p w14:paraId="4ED9459F" w14:textId="77777777" w:rsidR="00C74EC9" w:rsidRDefault="00C74EC9" w:rsidP="00377D19">
      <w:pPr>
        <w:rPr>
          <w:lang w:val="nl-BE"/>
        </w:rPr>
      </w:pPr>
    </w:p>
    <w:p w14:paraId="0050BADC" w14:textId="77777777" w:rsidR="00804017" w:rsidRDefault="00804017" w:rsidP="00377D19">
      <w:pPr>
        <w:rPr>
          <w:lang w:val="nl-BE"/>
        </w:rPr>
      </w:pPr>
    </w:p>
    <w:p w14:paraId="341D3216" w14:textId="77777777" w:rsidR="00804017" w:rsidRDefault="00804017" w:rsidP="00377D19">
      <w:pPr>
        <w:rPr>
          <w:lang w:val="nl-BE"/>
        </w:rPr>
      </w:pPr>
    </w:p>
    <w:p w14:paraId="5F173741" w14:textId="77777777" w:rsidR="00804017" w:rsidRDefault="00804017" w:rsidP="00377D19">
      <w:pPr>
        <w:rPr>
          <w:lang w:val="nl-BE"/>
        </w:rPr>
      </w:pPr>
    </w:p>
    <w:p w14:paraId="18AFA8DC" w14:textId="77777777" w:rsidR="00804017" w:rsidRDefault="00804017" w:rsidP="00377D19">
      <w:pPr>
        <w:rPr>
          <w:lang w:val="nl-BE"/>
        </w:rPr>
      </w:pPr>
    </w:p>
    <w:p w14:paraId="25EDB725" w14:textId="77777777" w:rsidR="00C921A4" w:rsidRDefault="00C921A4" w:rsidP="00377D19">
      <w:pPr>
        <w:rPr>
          <w:lang w:val="nl-BE"/>
        </w:rPr>
      </w:pPr>
      <w:r>
        <w:rPr>
          <w:lang w:val="nl-BE"/>
        </w:rPr>
        <w:t xml:space="preserve">We willen </w:t>
      </w:r>
      <w:r w:rsidR="00E1101B" w:rsidRPr="00D90CD2">
        <w:rPr>
          <w:b/>
          <w:lang w:val="nl-BE"/>
        </w:rPr>
        <w:t xml:space="preserve">deze klasse nu gebruiken in </w:t>
      </w:r>
      <w:r w:rsidR="00D90CD2" w:rsidRPr="00D90CD2">
        <w:rPr>
          <w:b/>
          <w:lang w:val="nl-BE"/>
        </w:rPr>
        <w:t xml:space="preserve">een functie in </w:t>
      </w:r>
      <w:r w:rsidR="00E1101B" w:rsidRPr="00D90CD2">
        <w:rPr>
          <w:b/>
          <w:lang w:val="nl-BE"/>
        </w:rPr>
        <w:t>een andere module</w:t>
      </w:r>
      <w:r w:rsidR="00E1101B">
        <w:rPr>
          <w:lang w:val="nl-BE"/>
        </w:rPr>
        <w:t xml:space="preserve"> ‘optijdremmen.py’</w:t>
      </w:r>
    </w:p>
    <w:p w14:paraId="2B97DB43" w14:textId="77777777" w:rsidR="00E1101B" w:rsidRDefault="00E1101B" w:rsidP="00377D19">
      <w:pPr>
        <w:rPr>
          <w:lang w:val="nl-BE"/>
        </w:rPr>
      </w:pPr>
      <w:r>
        <w:rPr>
          <w:lang w:val="nl-BE"/>
        </w:rPr>
        <w:t>We willen ook gebruik maken van vensters om de nodige informatie op te vragen.</w:t>
      </w:r>
    </w:p>
    <w:p w14:paraId="7BC3647D" w14:textId="77777777" w:rsidR="00E1101B" w:rsidRDefault="00E1101B" w:rsidP="00377D19">
      <w:pPr>
        <w:rPr>
          <w:lang w:val="nl-BE"/>
        </w:rPr>
      </w:pPr>
    </w:p>
    <w:p w14:paraId="11F316BC" w14:textId="77777777" w:rsidR="00E1101B" w:rsidRDefault="00E1101B" w:rsidP="00377D19">
      <w:pPr>
        <w:rPr>
          <w:lang w:val="nl-BE"/>
        </w:rPr>
      </w:pPr>
      <w:r>
        <w:rPr>
          <w:lang w:val="nl-BE"/>
        </w:rPr>
        <w:t xml:space="preserve">Van welke klassen uit welke </w:t>
      </w:r>
      <w:proofErr w:type="spellStart"/>
      <w:r>
        <w:rPr>
          <w:lang w:val="nl-BE"/>
        </w:rPr>
        <w:t>library</w:t>
      </w:r>
      <w:proofErr w:type="spellEnd"/>
      <w:r>
        <w:rPr>
          <w:lang w:val="nl-BE"/>
        </w:rPr>
        <w:t xml:space="preserve"> willen we dan gebruik maken om met vensters te werken?</w:t>
      </w:r>
    </w:p>
    <w:p w14:paraId="35BBDF92" w14:textId="77777777" w:rsidR="00E1101B" w:rsidRDefault="00E1101B" w:rsidP="00377D19">
      <w:pPr>
        <w:rPr>
          <w:lang w:val="nl-BE"/>
        </w:rPr>
      </w:pPr>
    </w:p>
    <w:p w14:paraId="037CC380" w14:textId="33A053B7" w:rsidR="00E1101B" w:rsidRPr="00E1101B" w:rsidRDefault="00560229" w:rsidP="00377D19">
      <w:pPr>
        <w:rPr>
          <w:color w:val="FF0000"/>
          <w:lang w:val="nl-BE"/>
        </w:rPr>
      </w:pPr>
      <w:proofErr w:type="spellStart"/>
      <w:r>
        <w:rPr>
          <w:color w:val="FF0000"/>
          <w:lang w:val="nl-BE"/>
        </w:rPr>
        <w:t>Simpledialogs</w:t>
      </w:r>
      <w:proofErr w:type="spellEnd"/>
      <w:r>
        <w:rPr>
          <w:color w:val="FF0000"/>
          <w:lang w:val="nl-BE"/>
        </w:rPr>
        <w:t xml:space="preserve"> uit </w:t>
      </w:r>
      <w:proofErr w:type="spellStart"/>
      <w:r>
        <w:rPr>
          <w:color w:val="FF0000"/>
          <w:lang w:val="nl-BE"/>
        </w:rPr>
        <w:t>simpleutils</w:t>
      </w:r>
      <w:proofErr w:type="spellEnd"/>
    </w:p>
    <w:p w14:paraId="6464C8B5" w14:textId="77777777" w:rsidR="00C921A4" w:rsidRDefault="00C921A4" w:rsidP="00377D19">
      <w:pPr>
        <w:rPr>
          <w:lang w:val="nl-BE"/>
        </w:rPr>
      </w:pPr>
    </w:p>
    <w:p w14:paraId="0974C556" w14:textId="77777777" w:rsidR="00C921A4" w:rsidRDefault="00E1101B" w:rsidP="00377D19">
      <w:pPr>
        <w:rPr>
          <w:lang w:val="nl-BE"/>
        </w:rPr>
      </w:pPr>
      <w:r>
        <w:rPr>
          <w:lang w:val="nl-BE"/>
        </w:rPr>
        <w:t>Met welke instructie maak je die vensters dan ter beschikking in de module ‘optijdremmen.py’</w:t>
      </w:r>
    </w:p>
    <w:p w14:paraId="5FC33833" w14:textId="77777777" w:rsidR="0051505E" w:rsidRDefault="0051505E" w:rsidP="00377D19">
      <w:pPr>
        <w:rPr>
          <w:lang w:val="nl-BE"/>
        </w:rPr>
      </w:pPr>
    </w:p>
    <w:p w14:paraId="5F4FF310" w14:textId="2ACD586A" w:rsidR="0051505E" w:rsidRPr="00560229" w:rsidRDefault="00560229" w:rsidP="00377D19">
      <w:pPr>
        <w:rPr>
          <w:color w:val="FF0000"/>
          <w:lang w:val="en-GB"/>
        </w:rPr>
      </w:pPr>
      <w:r w:rsidRPr="00560229">
        <w:rPr>
          <w:color w:val="FF0000"/>
          <w:lang w:val="en-GB"/>
        </w:rPr>
        <w:t xml:space="preserve">From </w:t>
      </w:r>
      <w:proofErr w:type="spellStart"/>
      <w:r w:rsidRPr="00560229">
        <w:rPr>
          <w:color w:val="FF0000"/>
          <w:lang w:val="en-GB"/>
        </w:rPr>
        <w:t>simpleutils.simpledialogs</w:t>
      </w:r>
      <w:proofErr w:type="spellEnd"/>
      <w:r w:rsidRPr="00560229">
        <w:rPr>
          <w:color w:val="FF0000"/>
          <w:lang w:val="en-GB"/>
        </w:rPr>
        <w:t xml:space="preserve"> import </w:t>
      </w:r>
      <w:proofErr w:type="spellStart"/>
      <w:r w:rsidRPr="00560229">
        <w:rPr>
          <w:color w:val="FF0000"/>
          <w:lang w:val="en-GB"/>
        </w:rPr>
        <w:t>S</w:t>
      </w:r>
      <w:r>
        <w:rPr>
          <w:color w:val="FF0000"/>
          <w:lang w:val="en-GB"/>
        </w:rPr>
        <w:t>impleDialog</w:t>
      </w:r>
      <w:proofErr w:type="spellEnd"/>
    </w:p>
    <w:p w14:paraId="192C944B" w14:textId="77777777" w:rsidR="00E1101B" w:rsidRPr="00560229" w:rsidRDefault="00E1101B" w:rsidP="00377D19">
      <w:pPr>
        <w:rPr>
          <w:lang w:val="en-GB"/>
        </w:rPr>
      </w:pPr>
    </w:p>
    <w:p w14:paraId="5E41AECD" w14:textId="77777777" w:rsidR="00E1101B" w:rsidRDefault="00E1101B" w:rsidP="00377D19">
      <w:pPr>
        <w:rPr>
          <w:lang w:val="nl-BE"/>
        </w:rPr>
      </w:pPr>
      <w:r>
        <w:rPr>
          <w:lang w:val="nl-BE"/>
        </w:rPr>
        <w:t>We willen ook gebruik maken van de klasse ‘Auto’ uit de module ‘auto.py’</w:t>
      </w:r>
    </w:p>
    <w:p w14:paraId="18DBD919" w14:textId="77777777" w:rsidR="00E1101B" w:rsidRDefault="00E1101B" w:rsidP="00377D19">
      <w:pPr>
        <w:rPr>
          <w:lang w:val="nl-BE"/>
        </w:rPr>
      </w:pPr>
    </w:p>
    <w:p w14:paraId="452459C4" w14:textId="77777777" w:rsidR="00E1101B" w:rsidRDefault="00E1101B" w:rsidP="00377D19">
      <w:pPr>
        <w:rPr>
          <w:lang w:val="nl-BE"/>
        </w:rPr>
      </w:pPr>
      <w:r>
        <w:rPr>
          <w:lang w:val="nl-BE"/>
        </w:rPr>
        <w:t>Hoeveel import instructies heb je dus nodig?</w:t>
      </w:r>
    </w:p>
    <w:p w14:paraId="1E948B32" w14:textId="06948DC2" w:rsidR="00E1101B" w:rsidRPr="00560229" w:rsidRDefault="00560229" w:rsidP="00377D19">
      <w:pPr>
        <w:rPr>
          <w:color w:val="FF0000"/>
          <w:lang w:val="en-GB"/>
        </w:rPr>
      </w:pPr>
      <w:r w:rsidRPr="00560229">
        <w:rPr>
          <w:color w:val="FF0000"/>
          <w:lang w:val="en-GB"/>
        </w:rPr>
        <w:t>From mijnPackageh4.auto import A</w:t>
      </w:r>
      <w:r>
        <w:rPr>
          <w:color w:val="FF0000"/>
          <w:lang w:val="en-GB"/>
        </w:rPr>
        <w:t>uto</w:t>
      </w:r>
    </w:p>
    <w:p w14:paraId="43ACD295" w14:textId="77777777" w:rsidR="00E1101B" w:rsidRPr="00560229" w:rsidRDefault="00E1101B" w:rsidP="00377D19">
      <w:pPr>
        <w:rPr>
          <w:lang w:val="en-GB"/>
        </w:rPr>
      </w:pPr>
    </w:p>
    <w:p w14:paraId="58177AAA" w14:textId="77777777" w:rsidR="007E4076" w:rsidRPr="00560229" w:rsidRDefault="007E4076">
      <w:pPr>
        <w:spacing w:after="200" w:line="276" w:lineRule="auto"/>
        <w:rPr>
          <w:b/>
          <w:lang w:val="en-GB"/>
        </w:rPr>
      </w:pPr>
      <w:r w:rsidRPr="00560229">
        <w:rPr>
          <w:lang w:val="en-GB"/>
        </w:rPr>
        <w:br w:type="page"/>
      </w:r>
    </w:p>
    <w:p w14:paraId="17C9B21D" w14:textId="77777777" w:rsidR="0025104F" w:rsidRPr="0025104F" w:rsidRDefault="00F72891" w:rsidP="00B204B3">
      <w:pPr>
        <w:pStyle w:val="Kop2"/>
      </w:pPr>
      <w:r>
        <w:lastRenderedPageBreak/>
        <w:t>Bedenken van t</w:t>
      </w:r>
      <w:r w:rsidR="00E1101B" w:rsidRPr="0025104F">
        <w:t>esten</w:t>
      </w:r>
    </w:p>
    <w:p w14:paraId="2FC2BAA8" w14:textId="77777777" w:rsidR="00E1101B" w:rsidRPr="0025104F" w:rsidRDefault="00E1101B" w:rsidP="0025104F">
      <w:pPr>
        <w:pStyle w:val="Lijstalinea"/>
        <w:numPr>
          <w:ilvl w:val="0"/>
          <w:numId w:val="4"/>
        </w:numPr>
        <w:rPr>
          <w:b/>
          <w:lang w:val="nl-BE"/>
        </w:rPr>
      </w:pPr>
      <w:r w:rsidRPr="0025104F">
        <w:rPr>
          <w:lang w:val="nl-BE"/>
        </w:rPr>
        <w:t xml:space="preserve">Omschrijf </w:t>
      </w:r>
      <w:r w:rsidRPr="0025104F">
        <w:rPr>
          <w:b/>
          <w:lang w:val="nl-BE"/>
        </w:rPr>
        <w:t>op welke manier</w:t>
      </w:r>
      <w:r w:rsidRPr="0025104F">
        <w:rPr>
          <w:lang w:val="nl-BE"/>
        </w:rPr>
        <w:t xml:space="preserve"> je de toepassing gaat </w:t>
      </w:r>
      <w:r w:rsidRPr="0025104F">
        <w:rPr>
          <w:b/>
          <w:lang w:val="nl-BE"/>
        </w:rPr>
        <w:t>testen</w:t>
      </w:r>
      <w:r w:rsidRPr="0025104F">
        <w:rPr>
          <w:lang w:val="nl-BE"/>
        </w:rPr>
        <w:t xml:space="preserve"> om uit te zoeken of alles werkt naar behoren</w:t>
      </w:r>
      <w:r w:rsidRPr="0025104F">
        <w:rPr>
          <w:b/>
          <w:lang w:val="nl-BE"/>
        </w:rPr>
        <w:t>.</w:t>
      </w:r>
    </w:p>
    <w:p w14:paraId="5C7F9ABE" w14:textId="77777777" w:rsidR="00E1101B" w:rsidRPr="0025104F" w:rsidRDefault="00E1101B" w:rsidP="0025104F">
      <w:pPr>
        <w:pStyle w:val="Lijstalinea"/>
        <w:numPr>
          <w:ilvl w:val="0"/>
          <w:numId w:val="4"/>
        </w:numPr>
        <w:rPr>
          <w:lang w:val="nl-BE"/>
        </w:rPr>
      </w:pPr>
      <w:r w:rsidRPr="0025104F">
        <w:rPr>
          <w:b/>
          <w:lang w:val="nl-BE"/>
        </w:rPr>
        <w:t>Welke objecten</w:t>
      </w:r>
      <w:r w:rsidRPr="0025104F">
        <w:rPr>
          <w:lang w:val="nl-BE"/>
        </w:rPr>
        <w:t xml:space="preserve"> ga je </w:t>
      </w:r>
      <w:proofErr w:type="spellStart"/>
      <w:r w:rsidRPr="0025104F">
        <w:rPr>
          <w:lang w:val="nl-BE"/>
        </w:rPr>
        <w:t>creëeren</w:t>
      </w:r>
      <w:proofErr w:type="spellEnd"/>
      <w:r w:rsidRPr="0025104F">
        <w:rPr>
          <w:lang w:val="nl-BE"/>
        </w:rPr>
        <w:t>?  Met welke beginwaarden?</w:t>
      </w:r>
    </w:p>
    <w:p w14:paraId="26605174" w14:textId="77777777" w:rsidR="00E1101B" w:rsidRPr="0025104F" w:rsidRDefault="00E1101B" w:rsidP="0025104F">
      <w:pPr>
        <w:pStyle w:val="Lijstalinea"/>
        <w:numPr>
          <w:ilvl w:val="0"/>
          <w:numId w:val="4"/>
        </w:numPr>
        <w:rPr>
          <w:lang w:val="nl-BE"/>
        </w:rPr>
      </w:pPr>
      <w:r w:rsidRPr="0025104F">
        <w:rPr>
          <w:b/>
          <w:lang w:val="nl-BE"/>
        </w:rPr>
        <w:t>Welke methoden</w:t>
      </w:r>
      <w:r w:rsidRPr="0025104F">
        <w:rPr>
          <w:lang w:val="nl-BE"/>
        </w:rPr>
        <w:t xml:space="preserve"> ga je van die objecten uitvoeren? </w:t>
      </w:r>
    </w:p>
    <w:p w14:paraId="58218E3B" w14:textId="77777777" w:rsidR="0025104F" w:rsidRDefault="0025104F" w:rsidP="00377D19">
      <w:pPr>
        <w:rPr>
          <w:lang w:val="nl-BE"/>
        </w:rPr>
      </w:pPr>
    </w:p>
    <w:p w14:paraId="1A5A4507" w14:textId="77777777" w:rsidR="002F0ECF" w:rsidRDefault="00AA3EF6" w:rsidP="00377D19">
      <w:pPr>
        <w:rPr>
          <w:lang w:val="nl-BE"/>
        </w:rPr>
      </w:pPr>
      <w:r>
        <w:rPr>
          <w:lang w:val="nl-BE"/>
        </w:rPr>
        <w:t>Noteer de beginwaarden van de attributen van elk object en daaronder de methoden die je op dat object wil uitvoeren en het resultaat van het uitvoeren van die methode.</w:t>
      </w:r>
      <w:r w:rsidR="00E1101B" w:rsidRPr="00E1101B">
        <w:rPr>
          <w:lang w:val="nl-BE"/>
        </w:rPr>
        <w:br/>
      </w:r>
      <w:r w:rsidR="002F0ECF">
        <w:rPr>
          <w:lang w:val="nl-BE"/>
        </w:rPr>
        <w:br/>
        <w:t>objauto1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947"/>
      </w:tblGrid>
      <w:tr w:rsidR="002F0ECF" w14:paraId="4B9C6BC7" w14:textId="77777777" w:rsidTr="002F0ECF">
        <w:tc>
          <w:tcPr>
            <w:tcW w:w="1838" w:type="dxa"/>
          </w:tcPr>
          <w:p w14:paraId="1416DDFC" w14:textId="77777777" w:rsidR="002F0ECF" w:rsidRDefault="002F0ECF" w:rsidP="00377D19">
            <w:pPr>
              <w:rPr>
                <w:lang w:val="nl-BE"/>
              </w:rPr>
            </w:pPr>
            <w:r>
              <w:rPr>
                <w:lang w:val="nl-BE"/>
              </w:rPr>
              <w:t>attribuutnaam</w:t>
            </w:r>
          </w:p>
        </w:tc>
        <w:tc>
          <w:tcPr>
            <w:tcW w:w="1843" w:type="dxa"/>
          </w:tcPr>
          <w:p w14:paraId="4C4EC81D" w14:textId="77777777" w:rsidR="002F0ECF" w:rsidRDefault="002F0ECF" w:rsidP="00377D19">
            <w:pPr>
              <w:rPr>
                <w:lang w:val="nl-BE"/>
              </w:rPr>
            </w:pPr>
            <w:r>
              <w:rPr>
                <w:lang w:val="nl-BE"/>
              </w:rPr>
              <w:t>Parameters</w:t>
            </w:r>
          </w:p>
        </w:tc>
        <w:tc>
          <w:tcPr>
            <w:tcW w:w="5947" w:type="dxa"/>
          </w:tcPr>
          <w:p w14:paraId="055FE9E3" w14:textId="77777777" w:rsidR="002F0ECF" w:rsidRDefault="002F0ECF" w:rsidP="00377D19">
            <w:pPr>
              <w:rPr>
                <w:lang w:val="nl-BE"/>
              </w:rPr>
            </w:pPr>
            <w:r>
              <w:rPr>
                <w:lang w:val="nl-BE"/>
              </w:rPr>
              <w:t>Waarden van het object na het creëren van het object</w:t>
            </w:r>
          </w:p>
        </w:tc>
      </w:tr>
      <w:tr w:rsidR="0051505E" w:rsidRPr="0051505E" w14:paraId="1367B9AA" w14:textId="77777777" w:rsidTr="002F0ECF">
        <w:tc>
          <w:tcPr>
            <w:tcW w:w="1838" w:type="dxa"/>
          </w:tcPr>
          <w:p w14:paraId="4ADF819E" w14:textId="5C49FFD9" w:rsidR="002F0ECF" w:rsidRPr="0051505E" w:rsidRDefault="007F2638" w:rsidP="00377D19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 xml:space="preserve">Snelheid </w:t>
            </w:r>
          </w:p>
        </w:tc>
        <w:tc>
          <w:tcPr>
            <w:tcW w:w="1843" w:type="dxa"/>
          </w:tcPr>
          <w:p w14:paraId="7B7C5972" w14:textId="10FFFD7E" w:rsidR="002F0ECF" w:rsidRPr="0051505E" w:rsidRDefault="007F2638" w:rsidP="00377D19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 xml:space="preserve">0 </w:t>
            </w:r>
          </w:p>
        </w:tc>
        <w:tc>
          <w:tcPr>
            <w:tcW w:w="5947" w:type="dxa"/>
          </w:tcPr>
          <w:p w14:paraId="6C805C74" w14:textId="7E8989B8" w:rsidR="002F0ECF" w:rsidRPr="0051505E" w:rsidRDefault="007F2638" w:rsidP="00377D19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0</w:t>
            </w:r>
          </w:p>
        </w:tc>
      </w:tr>
      <w:tr w:rsidR="0051505E" w:rsidRPr="0051505E" w14:paraId="50FD4AFA" w14:textId="77777777" w:rsidTr="002F0ECF">
        <w:tc>
          <w:tcPr>
            <w:tcW w:w="1838" w:type="dxa"/>
          </w:tcPr>
          <w:p w14:paraId="0D4A7B6A" w14:textId="62A0FB80" w:rsidR="002F0ECF" w:rsidRPr="0051505E" w:rsidRDefault="007F2638" w:rsidP="00377D19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reactietijd</w:t>
            </w:r>
          </w:p>
        </w:tc>
        <w:tc>
          <w:tcPr>
            <w:tcW w:w="1843" w:type="dxa"/>
          </w:tcPr>
          <w:p w14:paraId="7D6D3E03" w14:textId="54BBF451" w:rsidR="002F0ECF" w:rsidRPr="0051505E" w:rsidRDefault="007F2638" w:rsidP="00377D19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0</w:t>
            </w:r>
          </w:p>
        </w:tc>
        <w:tc>
          <w:tcPr>
            <w:tcW w:w="5947" w:type="dxa"/>
          </w:tcPr>
          <w:p w14:paraId="62F0F53F" w14:textId="7D754802" w:rsidR="002F0ECF" w:rsidRPr="0051505E" w:rsidRDefault="007F2638" w:rsidP="00377D19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0</w:t>
            </w:r>
          </w:p>
        </w:tc>
      </w:tr>
      <w:tr w:rsidR="0051505E" w:rsidRPr="0051505E" w14:paraId="2A8E8DDC" w14:textId="77777777" w:rsidTr="002F0ECF">
        <w:tc>
          <w:tcPr>
            <w:tcW w:w="1838" w:type="dxa"/>
          </w:tcPr>
          <w:p w14:paraId="2032318A" w14:textId="49250203" w:rsidR="002F0ECF" w:rsidRPr="0051505E" w:rsidRDefault="007F2638" w:rsidP="00377D19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remvertraging</w:t>
            </w:r>
          </w:p>
        </w:tc>
        <w:tc>
          <w:tcPr>
            <w:tcW w:w="1843" w:type="dxa"/>
          </w:tcPr>
          <w:p w14:paraId="40A33102" w14:textId="16B355AD" w:rsidR="002F0ECF" w:rsidRPr="0051505E" w:rsidRDefault="007F2638" w:rsidP="00377D19">
            <w:pPr>
              <w:rPr>
                <w:color w:val="FF0000"/>
                <w:lang w:val="nl-BE"/>
              </w:rPr>
            </w:pPr>
            <w:proofErr w:type="spellStart"/>
            <w:r>
              <w:rPr>
                <w:color w:val="FF0000"/>
                <w:lang w:val="nl-BE"/>
              </w:rPr>
              <w:t>true</w:t>
            </w:r>
            <w:proofErr w:type="spellEnd"/>
          </w:p>
        </w:tc>
        <w:tc>
          <w:tcPr>
            <w:tcW w:w="5947" w:type="dxa"/>
          </w:tcPr>
          <w:p w14:paraId="4F9BE434" w14:textId="21F1F26F" w:rsidR="002F0ECF" w:rsidRPr="0051505E" w:rsidRDefault="007F2638" w:rsidP="00377D19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5m/s^2</w:t>
            </w:r>
          </w:p>
        </w:tc>
      </w:tr>
    </w:tbl>
    <w:p w14:paraId="39E50B23" w14:textId="77777777" w:rsidR="002F0ECF" w:rsidRPr="002F0ECF" w:rsidRDefault="002F0ECF" w:rsidP="00377D19">
      <w:pPr>
        <w:rPr>
          <w:lang w:val="nl-BE"/>
        </w:rPr>
      </w:pPr>
    </w:p>
    <w:p w14:paraId="22E90BDE" w14:textId="77777777" w:rsidR="0025104F" w:rsidRDefault="0025104F" w:rsidP="0025104F">
      <w:pPr>
        <w:rPr>
          <w:lang w:val="nl-BE"/>
        </w:rPr>
      </w:pPr>
      <w:r>
        <w:rPr>
          <w:lang w:val="nl-BE"/>
        </w:rPr>
        <w:t xml:space="preserve">objauto2 met negatieve parameter voor de snelheid </w:t>
      </w:r>
      <w:r w:rsidR="007E4076">
        <w:rPr>
          <w:lang w:val="nl-BE"/>
        </w:rPr>
        <w:t>bij het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creëeren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947"/>
      </w:tblGrid>
      <w:tr w:rsidR="0025104F" w14:paraId="67D76E10" w14:textId="77777777" w:rsidTr="00234F9D">
        <w:tc>
          <w:tcPr>
            <w:tcW w:w="1838" w:type="dxa"/>
          </w:tcPr>
          <w:p w14:paraId="6179086E" w14:textId="77777777" w:rsidR="0025104F" w:rsidRDefault="0025104F" w:rsidP="00234F9D">
            <w:pPr>
              <w:rPr>
                <w:lang w:val="nl-BE"/>
              </w:rPr>
            </w:pPr>
            <w:r>
              <w:rPr>
                <w:lang w:val="nl-BE"/>
              </w:rPr>
              <w:t>attribuutnaam</w:t>
            </w:r>
          </w:p>
        </w:tc>
        <w:tc>
          <w:tcPr>
            <w:tcW w:w="1843" w:type="dxa"/>
          </w:tcPr>
          <w:p w14:paraId="7B455A6B" w14:textId="77777777" w:rsidR="0025104F" w:rsidRDefault="0025104F" w:rsidP="00234F9D">
            <w:pPr>
              <w:rPr>
                <w:lang w:val="nl-BE"/>
              </w:rPr>
            </w:pPr>
            <w:r>
              <w:rPr>
                <w:lang w:val="nl-BE"/>
              </w:rPr>
              <w:t>Parameters</w:t>
            </w:r>
          </w:p>
        </w:tc>
        <w:tc>
          <w:tcPr>
            <w:tcW w:w="5947" w:type="dxa"/>
          </w:tcPr>
          <w:p w14:paraId="2EAAC1BE" w14:textId="77777777" w:rsidR="0025104F" w:rsidRDefault="0025104F" w:rsidP="00234F9D">
            <w:pPr>
              <w:rPr>
                <w:lang w:val="nl-BE"/>
              </w:rPr>
            </w:pPr>
            <w:r>
              <w:rPr>
                <w:lang w:val="nl-BE"/>
              </w:rPr>
              <w:t>Waarden van het object na het creëren van het object</w:t>
            </w:r>
          </w:p>
        </w:tc>
      </w:tr>
      <w:tr w:rsidR="007F2638" w:rsidRPr="0051505E" w14:paraId="18445C45" w14:textId="77777777" w:rsidTr="00234F9D">
        <w:tc>
          <w:tcPr>
            <w:tcW w:w="1838" w:type="dxa"/>
          </w:tcPr>
          <w:p w14:paraId="4EA6460F" w14:textId="71664DF4" w:rsidR="007F2638" w:rsidRPr="0051505E" w:rsidRDefault="007F2638" w:rsidP="007F2638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 xml:space="preserve">Snelheid </w:t>
            </w:r>
          </w:p>
        </w:tc>
        <w:tc>
          <w:tcPr>
            <w:tcW w:w="1843" w:type="dxa"/>
          </w:tcPr>
          <w:p w14:paraId="5BDA9D04" w14:textId="66054819" w:rsidR="007F2638" w:rsidRPr="0051505E" w:rsidRDefault="007F2638" w:rsidP="007F2638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-10</w:t>
            </w:r>
          </w:p>
        </w:tc>
        <w:tc>
          <w:tcPr>
            <w:tcW w:w="5947" w:type="dxa"/>
          </w:tcPr>
          <w:p w14:paraId="6CC68E0C" w14:textId="57E5A158" w:rsidR="007F2638" w:rsidRPr="0051505E" w:rsidRDefault="007F2638" w:rsidP="007F2638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0</w:t>
            </w:r>
          </w:p>
        </w:tc>
      </w:tr>
      <w:tr w:rsidR="007F2638" w:rsidRPr="0051505E" w14:paraId="64565B77" w14:textId="77777777" w:rsidTr="00234F9D">
        <w:tc>
          <w:tcPr>
            <w:tcW w:w="1838" w:type="dxa"/>
          </w:tcPr>
          <w:p w14:paraId="11948AED" w14:textId="1F6B8F0D" w:rsidR="007F2638" w:rsidRPr="0051505E" w:rsidRDefault="007F2638" w:rsidP="007F2638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reactietijd</w:t>
            </w:r>
          </w:p>
        </w:tc>
        <w:tc>
          <w:tcPr>
            <w:tcW w:w="1843" w:type="dxa"/>
          </w:tcPr>
          <w:p w14:paraId="0AA260FF" w14:textId="6263E44B" w:rsidR="007F2638" w:rsidRPr="0051505E" w:rsidRDefault="007F2638" w:rsidP="007F2638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-10</w:t>
            </w:r>
          </w:p>
        </w:tc>
        <w:tc>
          <w:tcPr>
            <w:tcW w:w="5947" w:type="dxa"/>
          </w:tcPr>
          <w:p w14:paraId="126FC146" w14:textId="657AB85F" w:rsidR="007F2638" w:rsidRPr="0051505E" w:rsidRDefault="007F2638" w:rsidP="007F2638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0</w:t>
            </w:r>
          </w:p>
        </w:tc>
      </w:tr>
      <w:tr w:rsidR="007F2638" w:rsidRPr="0051505E" w14:paraId="64DA86F7" w14:textId="77777777" w:rsidTr="00234F9D">
        <w:tc>
          <w:tcPr>
            <w:tcW w:w="1838" w:type="dxa"/>
          </w:tcPr>
          <w:p w14:paraId="5FFFD78B" w14:textId="30000C06" w:rsidR="007F2638" w:rsidRPr="0051505E" w:rsidRDefault="007F2638" w:rsidP="007F2638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remvertraging</w:t>
            </w:r>
          </w:p>
        </w:tc>
        <w:tc>
          <w:tcPr>
            <w:tcW w:w="1843" w:type="dxa"/>
          </w:tcPr>
          <w:p w14:paraId="74FCDE3D" w14:textId="78F0A6E0" w:rsidR="007F2638" w:rsidRPr="0051505E" w:rsidRDefault="007F2638" w:rsidP="007F2638">
            <w:pPr>
              <w:rPr>
                <w:color w:val="FF0000"/>
                <w:lang w:val="nl-BE"/>
              </w:rPr>
            </w:pPr>
            <w:proofErr w:type="spellStart"/>
            <w:r>
              <w:rPr>
                <w:color w:val="FF0000"/>
                <w:lang w:val="nl-BE"/>
              </w:rPr>
              <w:t>true</w:t>
            </w:r>
            <w:proofErr w:type="spellEnd"/>
          </w:p>
        </w:tc>
        <w:tc>
          <w:tcPr>
            <w:tcW w:w="5947" w:type="dxa"/>
          </w:tcPr>
          <w:p w14:paraId="23E6B5D6" w14:textId="3C8E9A02" w:rsidR="007F2638" w:rsidRPr="0051505E" w:rsidRDefault="007F2638" w:rsidP="007F2638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5m/s^2</w:t>
            </w:r>
          </w:p>
        </w:tc>
      </w:tr>
    </w:tbl>
    <w:p w14:paraId="2E78A2B9" w14:textId="77777777" w:rsidR="00E1101B" w:rsidRDefault="00E1101B">
      <w:pPr>
        <w:spacing w:after="200" w:line="276" w:lineRule="auto"/>
        <w:rPr>
          <w:b/>
          <w:lang w:val="nl-BE"/>
        </w:rPr>
      </w:pPr>
    </w:p>
    <w:p w14:paraId="650769BF" w14:textId="77777777" w:rsidR="0025104F" w:rsidRDefault="0025104F" w:rsidP="0025104F">
      <w:pPr>
        <w:rPr>
          <w:lang w:val="nl-BE"/>
        </w:rPr>
      </w:pPr>
      <w:r>
        <w:rPr>
          <w:lang w:val="nl-BE"/>
        </w:rPr>
        <w:t xml:space="preserve">objauto3 met positieve parameter voor de snelheid bij het </w:t>
      </w:r>
      <w:proofErr w:type="spellStart"/>
      <w:r>
        <w:rPr>
          <w:lang w:val="nl-BE"/>
        </w:rPr>
        <w:t>creëeren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947"/>
      </w:tblGrid>
      <w:tr w:rsidR="0025104F" w14:paraId="3C1F2542" w14:textId="77777777" w:rsidTr="00234F9D">
        <w:tc>
          <w:tcPr>
            <w:tcW w:w="1838" w:type="dxa"/>
          </w:tcPr>
          <w:p w14:paraId="6870BCB8" w14:textId="77777777" w:rsidR="0025104F" w:rsidRDefault="0025104F" w:rsidP="00234F9D">
            <w:pPr>
              <w:rPr>
                <w:lang w:val="nl-BE"/>
              </w:rPr>
            </w:pPr>
            <w:r>
              <w:rPr>
                <w:lang w:val="nl-BE"/>
              </w:rPr>
              <w:t>attribuutnaam</w:t>
            </w:r>
          </w:p>
        </w:tc>
        <w:tc>
          <w:tcPr>
            <w:tcW w:w="1843" w:type="dxa"/>
          </w:tcPr>
          <w:p w14:paraId="4804D41B" w14:textId="77777777" w:rsidR="0025104F" w:rsidRDefault="0025104F" w:rsidP="00234F9D">
            <w:pPr>
              <w:rPr>
                <w:lang w:val="nl-BE"/>
              </w:rPr>
            </w:pPr>
            <w:r>
              <w:rPr>
                <w:lang w:val="nl-BE"/>
              </w:rPr>
              <w:t>Parameters</w:t>
            </w:r>
          </w:p>
        </w:tc>
        <w:tc>
          <w:tcPr>
            <w:tcW w:w="5947" w:type="dxa"/>
          </w:tcPr>
          <w:p w14:paraId="7C49F3E9" w14:textId="77777777" w:rsidR="0025104F" w:rsidRDefault="0025104F" w:rsidP="00234F9D">
            <w:pPr>
              <w:rPr>
                <w:lang w:val="nl-BE"/>
              </w:rPr>
            </w:pPr>
            <w:r>
              <w:rPr>
                <w:lang w:val="nl-BE"/>
              </w:rPr>
              <w:t>Waarden van het object na het creëren van het object</w:t>
            </w:r>
          </w:p>
        </w:tc>
      </w:tr>
      <w:tr w:rsidR="007F2638" w:rsidRPr="0051505E" w14:paraId="6C394A11" w14:textId="77777777" w:rsidTr="00234F9D">
        <w:tc>
          <w:tcPr>
            <w:tcW w:w="1838" w:type="dxa"/>
          </w:tcPr>
          <w:p w14:paraId="11E5394F" w14:textId="4134C335" w:rsidR="007F2638" w:rsidRPr="0051505E" w:rsidRDefault="007F2638" w:rsidP="007F2638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 xml:space="preserve">Snelheid </w:t>
            </w:r>
          </w:p>
        </w:tc>
        <w:tc>
          <w:tcPr>
            <w:tcW w:w="1843" w:type="dxa"/>
          </w:tcPr>
          <w:p w14:paraId="21D4477F" w14:textId="70D113C9" w:rsidR="007F2638" w:rsidRPr="0051505E" w:rsidRDefault="007F2638" w:rsidP="007F2638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11m/s</w:t>
            </w:r>
          </w:p>
        </w:tc>
        <w:tc>
          <w:tcPr>
            <w:tcW w:w="5947" w:type="dxa"/>
          </w:tcPr>
          <w:p w14:paraId="67C784AA" w14:textId="5C5D2FB4" w:rsidR="007F2638" w:rsidRPr="0051505E" w:rsidRDefault="007F2638" w:rsidP="007F2638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11m/s</w:t>
            </w:r>
          </w:p>
        </w:tc>
      </w:tr>
      <w:tr w:rsidR="007F2638" w:rsidRPr="0051505E" w14:paraId="678B5E8B" w14:textId="77777777" w:rsidTr="00234F9D">
        <w:tc>
          <w:tcPr>
            <w:tcW w:w="1838" w:type="dxa"/>
          </w:tcPr>
          <w:p w14:paraId="6CDB65FC" w14:textId="52694505" w:rsidR="007F2638" w:rsidRPr="0051505E" w:rsidRDefault="007F2638" w:rsidP="007F2638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reactietijd</w:t>
            </w:r>
          </w:p>
        </w:tc>
        <w:tc>
          <w:tcPr>
            <w:tcW w:w="1843" w:type="dxa"/>
          </w:tcPr>
          <w:p w14:paraId="37E45F78" w14:textId="1A8D1EE6" w:rsidR="007F2638" w:rsidRPr="0051505E" w:rsidRDefault="007F2638" w:rsidP="007F2638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1</w:t>
            </w:r>
          </w:p>
        </w:tc>
        <w:tc>
          <w:tcPr>
            <w:tcW w:w="5947" w:type="dxa"/>
          </w:tcPr>
          <w:p w14:paraId="4F2F603A" w14:textId="5083D215" w:rsidR="007F2638" w:rsidRPr="0051505E" w:rsidRDefault="007F2638" w:rsidP="007F2638">
            <w:pPr>
              <w:rPr>
                <w:color w:val="FF0000"/>
                <w:lang w:val="nl-BE"/>
              </w:rPr>
            </w:pPr>
            <w:r>
              <w:rPr>
                <w:color w:val="FF0000"/>
                <w:lang w:val="nl-BE"/>
              </w:rPr>
              <w:t>1</w:t>
            </w:r>
          </w:p>
        </w:tc>
      </w:tr>
      <w:tr w:rsidR="007F2638" w14:paraId="251F860A" w14:textId="77777777" w:rsidTr="00234F9D">
        <w:tc>
          <w:tcPr>
            <w:tcW w:w="1838" w:type="dxa"/>
          </w:tcPr>
          <w:p w14:paraId="68B6F3A7" w14:textId="3EF7563A" w:rsidR="007F2638" w:rsidRDefault="007F2638" w:rsidP="007F2638">
            <w:pPr>
              <w:rPr>
                <w:lang w:val="nl-BE"/>
              </w:rPr>
            </w:pPr>
            <w:r>
              <w:rPr>
                <w:color w:val="FF0000"/>
                <w:lang w:val="nl-BE"/>
              </w:rPr>
              <w:t>remvertraging</w:t>
            </w:r>
          </w:p>
        </w:tc>
        <w:tc>
          <w:tcPr>
            <w:tcW w:w="1843" w:type="dxa"/>
          </w:tcPr>
          <w:p w14:paraId="4DAE42DB" w14:textId="572F538A" w:rsidR="007F2638" w:rsidRDefault="007F2638" w:rsidP="007F2638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false</w:t>
            </w:r>
            <w:proofErr w:type="spellEnd"/>
          </w:p>
        </w:tc>
        <w:tc>
          <w:tcPr>
            <w:tcW w:w="5947" w:type="dxa"/>
          </w:tcPr>
          <w:p w14:paraId="3147A8B2" w14:textId="3B85872A" w:rsidR="007F2638" w:rsidRDefault="007F2638" w:rsidP="007F2638">
            <w:pPr>
              <w:rPr>
                <w:lang w:val="nl-BE"/>
              </w:rPr>
            </w:pPr>
            <w:r>
              <w:rPr>
                <w:lang w:val="nl-BE"/>
              </w:rPr>
              <w:t>8m/s^2</w:t>
            </w:r>
          </w:p>
        </w:tc>
      </w:tr>
    </w:tbl>
    <w:p w14:paraId="4565EB26" w14:textId="77777777" w:rsidR="0051505E" w:rsidRDefault="0051505E">
      <w:pPr>
        <w:spacing w:after="200" w:line="276" w:lineRule="auto"/>
        <w:rPr>
          <w:lang w:val="nl-BE"/>
        </w:rPr>
      </w:pPr>
    </w:p>
    <w:p w14:paraId="71FAEF83" w14:textId="77777777" w:rsidR="0025104F" w:rsidRPr="0025104F" w:rsidRDefault="0025104F">
      <w:pPr>
        <w:spacing w:after="200" w:line="276" w:lineRule="auto"/>
        <w:rPr>
          <w:lang w:val="nl-BE"/>
        </w:rPr>
      </w:pPr>
      <w:r w:rsidRPr="0025104F">
        <w:rPr>
          <w:lang w:val="nl-BE"/>
        </w:rPr>
        <w:t>Welke resultaat verwacht je na uitvoeren van:</w:t>
      </w:r>
    </w:p>
    <w:p w14:paraId="42C36535" w14:textId="0733B679" w:rsidR="0025104F" w:rsidRPr="0025104F" w:rsidRDefault="0025104F">
      <w:pPr>
        <w:spacing w:after="200" w:line="276" w:lineRule="auto"/>
        <w:rPr>
          <w:lang w:val="nl-BE"/>
        </w:rPr>
      </w:pPr>
      <w:r w:rsidRPr="0025104F">
        <w:rPr>
          <w:lang w:val="nl-BE"/>
        </w:rPr>
        <w:t>objauto3.snelheid_in_m_per_s()</w:t>
      </w:r>
      <w:r w:rsidR="0051505E">
        <w:rPr>
          <w:lang w:val="nl-BE"/>
        </w:rPr>
        <w:t xml:space="preserve">   </w:t>
      </w:r>
      <w:r w:rsidR="00EF77C9">
        <w:rPr>
          <w:lang w:val="nl-BE"/>
        </w:rPr>
        <w:tab/>
      </w:r>
      <w:r w:rsidR="007F2638">
        <w:rPr>
          <w:color w:val="FF0000"/>
          <w:lang w:val="nl-BE"/>
        </w:rPr>
        <w:t>11m/s</w:t>
      </w:r>
    </w:p>
    <w:p w14:paraId="5D0E7C64" w14:textId="6C617244" w:rsidR="0025104F" w:rsidRPr="007F2638" w:rsidRDefault="0025104F">
      <w:pPr>
        <w:spacing w:after="200" w:line="276" w:lineRule="auto"/>
        <w:rPr>
          <w:lang w:val="en-GB"/>
        </w:rPr>
      </w:pPr>
      <w:r w:rsidRPr="007F2638">
        <w:rPr>
          <w:lang w:val="en-GB"/>
        </w:rPr>
        <w:t>objauto3.remafstand(True)</w:t>
      </w:r>
      <w:r w:rsidR="0051505E" w:rsidRPr="007F2638">
        <w:rPr>
          <w:lang w:val="en-GB"/>
        </w:rPr>
        <w:t xml:space="preserve">   </w:t>
      </w:r>
      <w:r w:rsidR="00EF77C9" w:rsidRPr="007F2638">
        <w:rPr>
          <w:lang w:val="en-GB"/>
        </w:rPr>
        <w:tab/>
      </w:r>
      <w:r w:rsidR="00EF77C9" w:rsidRPr="007F2638">
        <w:rPr>
          <w:lang w:val="en-GB"/>
        </w:rPr>
        <w:tab/>
      </w:r>
      <w:r w:rsidR="007F2638" w:rsidRPr="007F2638">
        <w:rPr>
          <w:color w:val="FF0000"/>
          <w:lang w:val="en-GB"/>
        </w:rPr>
        <w:t>8m/s</w:t>
      </w:r>
      <w:r w:rsidR="007F2638">
        <w:rPr>
          <w:color w:val="FF0000"/>
          <w:lang w:val="en-GB"/>
        </w:rPr>
        <w:t>^2</w:t>
      </w:r>
    </w:p>
    <w:p w14:paraId="0FC6F5E0" w14:textId="0512932A" w:rsidR="0025104F" w:rsidRPr="0025104F" w:rsidRDefault="0025104F">
      <w:pPr>
        <w:spacing w:after="200" w:line="276" w:lineRule="auto"/>
        <w:rPr>
          <w:lang w:val="nl-BE"/>
        </w:rPr>
      </w:pPr>
      <w:r w:rsidRPr="0025104F">
        <w:rPr>
          <w:lang w:val="nl-BE"/>
        </w:rPr>
        <w:t>objauto3.afstand_reactietijd(1)</w:t>
      </w:r>
      <w:r w:rsidR="0051505E">
        <w:rPr>
          <w:lang w:val="nl-BE"/>
        </w:rPr>
        <w:t xml:space="preserve">     </w:t>
      </w:r>
      <w:r w:rsidR="00EF77C9">
        <w:rPr>
          <w:lang w:val="nl-BE"/>
        </w:rPr>
        <w:tab/>
      </w:r>
      <w:r w:rsidR="007F2638">
        <w:rPr>
          <w:color w:val="FF0000"/>
          <w:lang w:val="nl-BE"/>
        </w:rPr>
        <w:t>11m/s</w:t>
      </w:r>
    </w:p>
    <w:p w14:paraId="5ED35B47" w14:textId="716994FC" w:rsidR="0025104F" w:rsidRPr="0025104F" w:rsidRDefault="0025104F">
      <w:pPr>
        <w:spacing w:after="200" w:line="276" w:lineRule="auto"/>
        <w:rPr>
          <w:lang w:val="nl-BE"/>
        </w:rPr>
      </w:pPr>
      <w:r w:rsidRPr="0025104F">
        <w:rPr>
          <w:lang w:val="nl-BE"/>
        </w:rPr>
        <w:t>objauto3.stopafstand(True,1)</w:t>
      </w:r>
      <w:r w:rsidR="0051505E">
        <w:rPr>
          <w:lang w:val="nl-BE"/>
        </w:rPr>
        <w:t xml:space="preserve">    </w:t>
      </w:r>
      <w:r w:rsidR="00EF77C9">
        <w:rPr>
          <w:lang w:val="nl-BE"/>
        </w:rPr>
        <w:tab/>
      </w:r>
      <w:r w:rsidR="00EF77C9">
        <w:rPr>
          <w:lang w:val="nl-BE"/>
        </w:rPr>
        <w:tab/>
      </w:r>
    </w:p>
    <w:p w14:paraId="6D61A8E1" w14:textId="77777777" w:rsidR="00E1101B" w:rsidRPr="00E1101B" w:rsidRDefault="00E1101B" w:rsidP="00B204B3">
      <w:pPr>
        <w:pStyle w:val="Kop1"/>
      </w:pPr>
      <w:r w:rsidRPr="00E1101B">
        <w:t>Uitvoering</w:t>
      </w:r>
    </w:p>
    <w:p w14:paraId="5698A3C4" w14:textId="77777777" w:rsidR="00C921A4" w:rsidRDefault="00C921A4" w:rsidP="00377D19">
      <w:pPr>
        <w:rPr>
          <w:lang w:val="nl-BE"/>
        </w:rPr>
      </w:pPr>
    </w:p>
    <w:p w14:paraId="38CF82ED" w14:textId="77777777" w:rsidR="00C921A4" w:rsidRPr="00B204B3" w:rsidRDefault="00E1101B" w:rsidP="00377D19">
      <w:pPr>
        <w:rPr>
          <w:lang w:val="nl-BE"/>
        </w:rPr>
      </w:pPr>
      <w:r w:rsidRPr="00B204B3">
        <w:rPr>
          <w:lang w:val="nl-BE"/>
        </w:rPr>
        <w:t>Maak nu de toepassing.</w:t>
      </w:r>
    </w:p>
    <w:p w14:paraId="0BDE8715" w14:textId="77777777" w:rsidR="00763BCF" w:rsidRDefault="00763BCF" w:rsidP="00377D19">
      <w:pPr>
        <w:rPr>
          <w:b/>
          <w:lang w:val="nl-BE"/>
        </w:rPr>
      </w:pPr>
    </w:p>
    <w:p w14:paraId="72F0E0F4" w14:textId="77777777" w:rsidR="00763BCF" w:rsidRDefault="00763BCF" w:rsidP="00763BCF">
      <w:pPr>
        <w:rPr>
          <w:lang w:val="nl-BE"/>
        </w:rPr>
      </w:pPr>
      <w:r>
        <w:rPr>
          <w:lang w:val="nl-BE"/>
        </w:rPr>
        <w:t xml:space="preserve">Welke objecten </w:t>
      </w:r>
      <w:r w:rsidR="00EF77C9">
        <w:rPr>
          <w:lang w:val="nl-BE"/>
        </w:rPr>
        <w:t xml:space="preserve">ga </w:t>
      </w:r>
      <w:r>
        <w:rPr>
          <w:lang w:val="nl-BE"/>
        </w:rPr>
        <w:t>je creëren?</w:t>
      </w:r>
      <w:r w:rsidR="00EF77C9">
        <w:rPr>
          <w:lang w:val="nl-BE"/>
        </w:rPr>
        <w:t xml:space="preserve"> Kies een naam voor het object.</w:t>
      </w:r>
    </w:p>
    <w:p w14:paraId="1DF2F6EA" w14:textId="77777777" w:rsidR="0051505E" w:rsidRPr="005B6794" w:rsidRDefault="00EF77C9" w:rsidP="00763BCF">
      <w:pPr>
        <w:rPr>
          <w:color w:val="FF0000"/>
          <w:lang w:val="nl-BE"/>
        </w:rPr>
      </w:pPr>
      <w:r>
        <w:rPr>
          <w:color w:val="FF0000"/>
          <w:lang w:val="nl-BE"/>
        </w:rPr>
        <w:t>…</w:t>
      </w:r>
    </w:p>
    <w:p w14:paraId="0CF735AB" w14:textId="77777777" w:rsidR="0051505E" w:rsidRDefault="0051505E" w:rsidP="00763BCF">
      <w:pPr>
        <w:rPr>
          <w:lang w:val="nl-BE"/>
        </w:rPr>
      </w:pPr>
    </w:p>
    <w:p w14:paraId="02D29F9E" w14:textId="77777777" w:rsidR="00763BCF" w:rsidRDefault="00763BCF" w:rsidP="00763BCF">
      <w:pPr>
        <w:rPr>
          <w:lang w:val="nl-BE"/>
        </w:rPr>
      </w:pPr>
      <w:r>
        <w:rPr>
          <w:lang w:val="nl-BE"/>
        </w:rPr>
        <w:t>Welke andere informatie moet je invoeren?</w:t>
      </w:r>
    </w:p>
    <w:p w14:paraId="6542103E" w14:textId="77777777" w:rsidR="00CF6CC3" w:rsidRDefault="00EF77C9" w:rsidP="00763BCF">
      <w:pPr>
        <w:rPr>
          <w:color w:val="FF0000"/>
          <w:lang w:val="nl-BE"/>
        </w:rPr>
      </w:pPr>
      <w:r>
        <w:rPr>
          <w:color w:val="FF0000"/>
          <w:lang w:val="nl-BE"/>
        </w:rPr>
        <w:t>…</w:t>
      </w:r>
    </w:p>
    <w:p w14:paraId="3275FBEF" w14:textId="77777777" w:rsidR="00EF77C9" w:rsidRPr="00CF6CC3" w:rsidRDefault="00EF77C9" w:rsidP="00763BCF">
      <w:pPr>
        <w:rPr>
          <w:color w:val="FF0000"/>
          <w:lang w:val="nl-BE"/>
        </w:rPr>
      </w:pPr>
      <w:r>
        <w:rPr>
          <w:color w:val="FF0000"/>
          <w:lang w:val="nl-BE"/>
        </w:rPr>
        <w:t>…</w:t>
      </w:r>
    </w:p>
    <w:p w14:paraId="734ECF65" w14:textId="77777777" w:rsidR="0051505E" w:rsidRDefault="0051505E" w:rsidP="00763BCF">
      <w:pPr>
        <w:rPr>
          <w:lang w:val="nl-BE"/>
        </w:rPr>
      </w:pPr>
    </w:p>
    <w:p w14:paraId="31775226" w14:textId="77777777" w:rsidR="00EF77C9" w:rsidRDefault="00EF77C9">
      <w:pPr>
        <w:spacing w:after="200" w:line="276" w:lineRule="auto"/>
        <w:rPr>
          <w:lang w:val="nl-BE"/>
        </w:rPr>
      </w:pPr>
      <w:r>
        <w:rPr>
          <w:lang w:val="nl-BE"/>
        </w:rPr>
        <w:br w:type="page"/>
      </w:r>
    </w:p>
    <w:p w14:paraId="49974A67" w14:textId="77777777" w:rsidR="00763BCF" w:rsidRDefault="00763BCF" w:rsidP="00763BCF">
      <w:pPr>
        <w:rPr>
          <w:lang w:val="nl-BE"/>
        </w:rPr>
      </w:pPr>
      <w:r>
        <w:rPr>
          <w:lang w:val="nl-BE"/>
        </w:rPr>
        <w:lastRenderedPageBreak/>
        <w:t>Wat moet je berekenen?</w:t>
      </w:r>
    </w:p>
    <w:p w14:paraId="4C0E4003" w14:textId="77777777" w:rsidR="00CF6CC3" w:rsidRDefault="00CF6CC3" w:rsidP="00763BCF">
      <w:pPr>
        <w:rPr>
          <w:color w:val="FF0000"/>
          <w:lang w:val="nl-BE"/>
        </w:rPr>
      </w:pPr>
    </w:p>
    <w:p w14:paraId="59BA90D3" w14:textId="77777777" w:rsidR="00CF6CC3" w:rsidRDefault="00EF77C9" w:rsidP="00763BCF">
      <w:pPr>
        <w:rPr>
          <w:color w:val="FF0000"/>
          <w:lang w:val="nl-BE"/>
        </w:rPr>
      </w:pPr>
      <w:r>
        <w:rPr>
          <w:color w:val="FF0000"/>
          <w:lang w:val="nl-BE"/>
        </w:rPr>
        <w:t>…</w:t>
      </w:r>
    </w:p>
    <w:p w14:paraId="6552D168" w14:textId="77777777" w:rsidR="00EF77C9" w:rsidRDefault="00EF77C9" w:rsidP="00763BCF">
      <w:pPr>
        <w:rPr>
          <w:color w:val="FF0000"/>
          <w:lang w:val="nl-BE"/>
        </w:rPr>
      </w:pPr>
      <w:r>
        <w:rPr>
          <w:color w:val="FF0000"/>
          <w:lang w:val="nl-BE"/>
        </w:rPr>
        <w:t>…</w:t>
      </w:r>
    </w:p>
    <w:p w14:paraId="35386C0E" w14:textId="77777777" w:rsidR="00EF77C9" w:rsidRPr="00CF6CC3" w:rsidRDefault="00EF77C9" w:rsidP="00763BCF">
      <w:pPr>
        <w:rPr>
          <w:color w:val="FF0000"/>
          <w:lang w:val="nl-BE"/>
        </w:rPr>
      </w:pPr>
      <w:r>
        <w:rPr>
          <w:color w:val="FF0000"/>
          <w:lang w:val="nl-BE"/>
        </w:rPr>
        <w:t>…</w:t>
      </w:r>
    </w:p>
    <w:p w14:paraId="509636CB" w14:textId="77777777" w:rsidR="00CF6CC3" w:rsidRDefault="00CF6CC3" w:rsidP="00763BCF">
      <w:pPr>
        <w:rPr>
          <w:lang w:val="nl-BE"/>
        </w:rPr>
      </w:pPr>
    </w:p>
    <w:p w14:paraId="2DC0DE31" w14:textId="77777777" w:rsidR="00CF6CC3" w:rsidRPr="00913B9F" w:rsidRDefault="00913B9F" w:rsidP="00763BCF">
      <w:pPr>
        <w:rPr>
          <w:lang w:val="nl-BE"/>
        </w:rPr>
      </w:pPr>
      <w:r>
        <w:rPr>
          <w:lang w:val="nl-BE"/>
        </w:rPr>
        <w:t>Zorg voor een passende</w:t>
      </w:r>
      <w:r w:rsidR="00763BCF">
        <w:rPr>
          <w:lang w:val="nl-BE"/>
        </w:rPr>
        <w:t xml:space="preserve"> uitvoer?</w:t>
      </w:r>
    </w:p>
    <w:p w14:paraId="5B18CC79" w14:textId="77777777" w:rsidR="00763BCF" w:rsidRPr="00763BCF" w:rsidRDefault="00763BCF" w:rsidP="00377D19">
      <w:pPr>
        <w:rPr>
          <w:b/>
          <w:lang w:val="nl-BE"/>
        </w:rPr>
      </w:pPr>
    </w:p>
    <w:p w14:paraId="61693385" w14:textId="77777777" w:rsidR="00CF6CC3" w:rsidRDefault="00E1101B" w:rsidP="00377D19">
      <w:pPr>
        <w:rPr>
          <w:lang w:val="nl-BE"/>
        </w:rPr>
      </w:pPr>
      <w:r>
        <w:rPr>
          <w:lang w:val="nl-BE"/>
        </w:rPr>
        <w:t>Maak een klasse Auto met de nodige attributen en methoden in een module auto.py</w:t>
      </w:r>
      <w:r w:rsidR="00C74EC9">
        <w:rPr>
          <w:lang w:val="nl-BE"/>
        </w:rPr>
        <w:br/>
      </w:r>
    </w:p>
    <w:p w14:paraId="1BEA4EEF" w14:textId="77777777" w:rsidR="00CF6CC3" w:rsidRDefault="00CF6CC3" w:rsidP="00377D19">
      <w:pPr>
        <w:rPr>
          <w:lang w:val="nl-BE"/>
        </w:rPr>
      </w:pPr>
      <w:r>
        <w:rPr>
          <w:lang w:val="nl-BE"/>
        </w:rPr>
        <w:t>We willen e</w:t>
      </w:r>
      <w:r w:rsidR="00C74EC9">
        <w:rPr>
          <w:lang w:val="nl-BE"/>
        </w:rPr>
        <w:t>en auto m</w:t>
      </w:r>
      <w:r>
        <w:rPr>
          <w:lang w:val="nl-BE"/>
        </w:rPr>
        <w:t>e</w:t>
      </w:r>
      <w:r w:rsidR="00C74EC9">
        <w:rPr>
          <w:lang w:val="nl-BE"/>
        </w:rPr>
        <w:t xml:space="preserve">t een </w:t>
      </w:r>
      <w:proofErr w:type="spellStart"/>
      <w:r w:rsidR="00C74EC9" w:rsidRPr="00CF6CC3">
        <w:rPr>
          <w:b/>
          <w:lang w:val="nl-BE"/>
        </w:rPr>
        <w:t>constructor</w:t>
      </w:r>
      <w:proofErr w:type="spellEnd"/>
      <w:r w:rsidR="00C74EC9" w:rsidRPr="00CF6CC3">
        <w:rPr>
          <w:b/>
          <w:lang w:val="nl-BE"/>
        </w:rPr>
        <w:t xml:space="preserve"> met drie parameters</w:t>
      </w:r>
      <w:r w:rsidR="00C74EC9">
        <w:rPr>
          <w:lang w:val="nl-BE"/>
        </w:rPr>
        <w:t xml:space="preserve">. </w:t>
      </w:r>
    </w:p>
    <w:p w14:paraId="06E2E398" w14:textId="77777777" w:rsidR="00C74EC9" w:rsidRDefault="00C74EC9" w:rsidP="00377D19">
      <w:pPr>
        <w:rPr>
          <w:lang w:val="nl-BE"/>
        </w:rPr>
      </w:pPr>
      <w:r>
        <w:rPr>
          <w:lang w:val="nl-BE"/>
        </w:rPr>
        <w:t xml:space="preserve">De standaardwaarde voor het merk en de </w:t>
      </w:r>
      <w:proofErr w:type="spellStart"/>
      <w:r>
        <w:rPr>
          <w:lang w:val="nl-BE"/>
        </w:rPr>
        <w:t>nrplaat</w:t>
      </w:r>
      <w:proofErr w:type="spellEnd"/>
      <w:r>
        <w:rPr>
          <w:lang w:val="nl-BE"/>
        </w:rPr>
        <w:t xml:space="preserve"> is de lege string “”, de standaard waarde voor de snelheid is 0.</w:t>
      </w:r>
    </w:p>
    <w:p w14:paraId="4941FD9C" w14:textId="77777777" w:rsidR="00E1101B" w:rsidRDefault="00C74EC9" w:rsidP="00377D19">
      <w:pPr>
        <w:rPr>
          <w:lang w:val="nl-BE"/>
        </w:rPr>
      </w:pPr>
      <w:r>
        <w:rPr>
          <w:lang w:val="nl-BE"/>
        </w:rPr>
        <w:t>Hou ook rekening met het feit dat een auto geen negatieve snelheid toegewezen mag krijgen</w:t>
      </w:r>
      <w:r w:rsidR="00CF6CC3">
        <w:rPr>
          <w:lang w:val="nl-BE"/>
        </w:rPr>
        <w:t>…</w:t>
      </w:r>
      <w:r>
        <w:rPr>
          <w:lang w:val="nl-BE"/>
        </w:rPr>
        <w:br/>
      </w:r>
    </w:p>
    <w:p w14:paraId="03AB16C7" w14:textId="77777777" w:rsidR="00CF6CC3" w:rsidRDefault="00CF6CC3" w:rsidP="00377D19">
      <w:pPr>
        <w:rPr>
          <w:lang w:val="nl-BE"/>
        </w:rPr>
      </w:pPr>
    </w:p>
    <w:p w14:paraId="5595803F" w14:textId="77777777" w:rsidR="00E1101B" w:rsidRDefault="00E1101B" w:rsidP="00377D19">
      <w:pPr>
        <w:rPr>
          <w:lang w:val="nl-BE"/>
        </w:rPr>
      </w:pPr>
      <w:r>
        <w:rPr>
          <w:lang w:val="nl-BE"/>
        </w:rPr>
        <w:t xml:space="preserve">Maak een functie uitvoeren() in een module ‘optijdremmen.py’ waarin je </w:t>
      </w:r>
    </w:p>
    <w:p w14:paraId="6365D451" w14:textId="77777777" w:rsidR="00AA3EF6" w:rsidRDefault="00AA3EF6" w:rsidP="00377D19">
      <w:pPr>
        <w:rPr>
          <w:lang w:val="nl-BE"/>
        </w:rPr>
      </w:pPr>
    </w:p>
    <w:p w14:paraId="548F02B0" w14:textId="77777777" w:rsidR="00E1101B" w:rsidRPr="00CF6CC3" w:rsidRDefault="00E1101B" w:rsidP="00CF6CC3">
      <w:pPr>
        <w:pStyle w:val="Lijstalinea"/>
        <w:numPr>
          <w:ilvl w:val="0"/>
          <w:numId w:val="5"/>
        </w:numPr>
        <w:rPr>
          <w:lang w:val="nl-BE"/>
        </w:rPr>
      </w:pPr>
      <w:r w:rsidRPr="00CF6CC3">
        <w:rPr>
          <w:lang w:val="nl-BE"/>
        </w:rPr>
        <w:t>een auto-object maakt – zonder parameters</w:t>
      </w:r>
    </w:p>
    <w:p w14:paraId="0D66FCEC" w14:textId="77777777" w:rsidR="00C74EC9" w:rsidRPr="00CF6CC3" w:rsidRDefault="00E1101B" w:rsidP="00CF6CC3">
      <w:pPr>
        <w:pStyle w:val="Lijstalinea"/>
        <w:rPr>
          <w:lang w:val="nl-BE"/>
        </w:rPr>
      </w:pPr>
      <w:r w:rsidRPr="00CF6CC3">
        <w:rPr>
          <w:lang w:val="nl-BE"/>
        </w:rPr>
        <w:t>en vervolgens</w:t>
      </w:r>
      <w:r w:rsidR="00C74EC9" w:rsidRPr="00CF6CC3">
        <w:rPr>
          <w:lang w:val="nl-BE"/>
        </w:rPr>
        <w:t xml:space="preserve"> de waarden van de attributen toont in het console venster</w:t>
      </w:r>
    </w:p>
    <w:p w14:paraId="43019B30" w14:textId="77777777" w:rsidR="00C74EC9" w:rsidRDefault="00C74EC9" w:rsidP="00377D19">
      <w:pPr>
        <w:rPr>
          <w:lang w:val="nl-BE"/>
        </w:rPr>
      </w:pPr>
    </w:p>
    <w:p w14:paraId="2FAB55C8" w14:textId="77777777" w:rsidR="00C74EC9" w:rsidRPr="00CF6CC3" w:rsidRDefault="00C74EC9" w:rsidP="00CF6CC3">
      <w:pPr>
        <w:pStyle w:val="Lijstalinea"/>
        <w:numPr>
          <w:ilvl w:val="0"/>
          <w:numId w:val="5"/>
        </w:numPr>
        <w:rPr>
          <w:lang w:val="nl-BE"/>
        </w:rPr>
      </w:pPr>
      <w:r w:rsidRPr="00CF6CC3">
        <w:rPr>
          <w:lang w:val="nl-BE"/>
        </w:rPr>
        <w:t xml:space="preserve">een auto-object maakt – met parameters én een negatieve snelheid </w:t>
      </w:r>
      <w:r w:rsidR="00CF6CC3">
        <w:rPr>
          <w:lang w:val="nl-BE"/>
        </w:rPr>
        <w:br/>
      </w:r>
      <w:r w:rsidRPr="00CF6CC3">
        <w:rPr>
          <w:lang w:val="nl-BE"/>
        </w:rPr>
        <w:t xml:space="preserve">(in te voeren via </w:t>
      </w:r>
      <w:r w:rsidR="007417D9">
        <w:rPr>
          <w:lang w:val="nl-BE"/>
        </w:rPr>
        <w:t xml:space="preserve">de </w:t>
      </w:r>
      <w:proofErr w:type="spellStart"/>
      <w:r w:rsidR="007417D9">
        <w:rPr>
          <w:lang w:val="nl-BE"/>
        </w:rPr>
        <w:t>constructor</w:t>
      </w:r>
      <w:proofErr w:type="spellEnd"/>
      <w:r w:rsidRPr="00CF6CC3">
        <w:rPr>
          <w:lang w:val="nl-BE"/>
        </w:rPr>
        <w:t>)</w:t>
      </w:r>
      <w:r w:rsidR="00763BCF" w:rsidRPr="00CF6CC3">
        <w:rPr>
          <w:lang w:val="nl-BE"/>
        </w:rPr>
        <w:t xml:space="preserve"> </w:t>
      </w:r>
      <w:r w:rsidRPr="00CF6CC3">
        <w:rPr>
          <w:lang w:val="nl-BE"/>
        </w:rPr>
        <w:t>en vervolgens de waarden van de attributen toont in het console venster</w:t>
      </w:r>
    </w:p>
    <w:p w14:paraId="5B06AF39" w14:textId="77777777" w:rsidR="00E1101B" w:rsidRDefault="00E1101B" w:rsidP="00377D19">
      <w:pPr>
        <w:rPr>
          <w:lang w:val="nl-BE"/>
        </w:rPr>
      </w:pPr>
    </w:p>
    <w:p w14:paraId="2A7D082F" w14:textId="77777777" w:rsidR="00763BCF" w:rsidRPr="00CF6CC3" w:rsidRDefault="00763BCF" w:rsidP="00CF6CC3">
      <w:pPr>
        <w:pStyle w:val="Lijstalinea"/>
        <w:numPr>
          <w:ilvl w:val="0"/>
          <w:numId w:val="5"/>
        </w:numPr>
        <w:rPr>
          <w:lang w:val="nl-BE"/>
        </w:rPr>
      </w:pPr>
      <w:r w:rsidRPr="00CF6CC3">
        <w:rPr>
          <w:lang w:val="nl-BE"/>
        </w:rPr>
        <w:t xml:space="preserve">een auto-object maakt – met als parameters </w:t>
      </w:r>
      <w:proofErr w:type="spellStart"/>
      <w:r w:rsidRPr="00CF6CC3">
        <w:rPr>
          <w:lang w:val="nl-BE"/>
        </w:rPr>
        <w:t>nrplaat</w:t>
      </w:r>
      <w:proofErr w:type="spellEnd"/>
      <w:r w:rsidRPr="00CF6CC3">
        <w:rPr>
          <w:lang w:val="nl-BE"/>
        </w:rPr>
        <w:t>= “AUB123”, merk=”Audi” en snelheid 50 (</w:t>
      </w:r>
      <w:r w:rsidRPr="005438B1">
        <w:rPr>
          <w:b/>
          <w:lang w:val="nl-BE"/>
        </w:rPr>
        <w:t>in te voeren via vensters</w:t>
      </w:r>
      <w:r w:rsidRPr="00CF6CC3">
        <w:rPr>
          <w:lang w:val="nl-BE"/>
        </w:rPr>
        <w:t xml:space="preserve">) </w:t>
      </w:r>
    </w:p>
    <w:p w14:paraId="19AFAAD3" w14:textId="77777777" w:rsidR="00C921A4" w:rsidRPr="00CF6CC3" w:rsidRDefault="00763BCF" w:rsidP="00CF6CC3">
      <w:pPr>
        <w:pStyle w:val="Lijstalinea"/>
        <w:numPr>
          <w:ilvl w:val="1"/>
          <w:numId w:val="5"/>
        </w:numPr>
        <w:rPr>
          <w:lang w:val="nl-BE"/>
        </w:rPr>
      </w:pPr>
      <w:r w:rsidRPr="00CF6CC3">
        <w:rPr>
          <w:lang w:val="nl-BE"/>
        </w:rPr>
        <w:t>en vervolgens de waarden van de attributen toont in het console venster</w:t>
      </w:r>
    </w:p>
    <w:p w14:paraId="03391987" w14:textId="77777777" w:rsidR="00763BCF" w:rsidRPr="00CF6CC3" w:rsidRDefault="00763BCF" w:rsidP="00CF6CC3">
      <w:pPr>
        <w:pStyle w:val="Lijstalinea"/>
        <w:numPr>
          <w:ilvl w:val="1"/>
          <w:numId w:val="5"/>
        </w:numPr>
        <w:rPr>
          <w:lang w:val="nl-BE"/>
        </w:rPr>
      </w:pPr>
      <w:r w:rsidRPr="00CF6CC3">
        <w:rPr>
          <w:lang w:val="nl-BE"/>
        </w:rPr>
        <w:t>de remafstand berekent en toont in het console venster</w:t>
      </w:r>
    </w:p>
    <w:p w14:paraId="4094FE59" w14:textId="77777777" w:rsidR="00763BCF" w:rsidRPr="00CF6CC3" w:rsidRDefault="00763BCF" w:rsidP="00CF6CC3">
      <w:pPr>
        <w:pStyle w:val="Lijstalinea"/>
        <w:numPr>
          <w:ilvl w:val="1"/>
          <w:numId w:val="5"/>
        </w:numPr>
        <w:rPr>
          <w:lang w:val="nl-BE"/>
        </w:rPr>
      </w:pPr>
      <w:r w:rsidRPr="00CF6CC3">
        <w:rPr>
          <w:lang w:val="nl-BE"/>
        </w:rPr>
        <w:t>de reactie afstand berekent en toont in het console venster</w:t>
      </w:r>
    </w:p>
    <w:p w14:paraId="2EEE7FEA" w14:textId="77777777" w:rsidR="00763BCF" w:rsidRPr="00CF6CC3" w:rsidRDefault="00763BCF" w:rsidP="00CF6CC3">
      <w:pPr>
        <w:pStyle w:val="Lijstalinea"/>
        <w:numPr>
          <w:ilvl w:val="1"/>
          <w:numId w:val="5"/>
        </w:numPr>
        <w:rPr>
          <w:lang w:val="nl-BE"/>
        </w:rPr>
      </w:pPr>
      <w:r w:rsidRPr="00CF6CC3">
        <w:rPr>
          <w:lang w:val="nl-BE"/>
        </w:rPr>
        <w:t>de totale stopafstand berekent en toont in het console venster</w:t>
      </w:r>
    </w:p>
    <w:p w14:paraId="0EAE0DDA" w14:textId="77777777" w:rsidR="00763BCF" w:rsidRDefault="00763BCF" w:rsidP="00377D19">
      <w:pPr>
        <w:rPr>
          <w:lang w:val="nl-BE"/>
        </w:rPr>
      </w:pPr>
    </w:p>
    <w:p w14:paraId="46560F81" w14:textId="77777777" w:rsidR="00C921A4" w:rsidRDefault="00C921A4" w:rsidP="00377D19">
      <w:pPr>
        <w:rPr>
          <w:lang w:val="nl-BE"/>
        </w:rPr>
      </w:pPr>
    </w:p>
    <w:p w14:paraId="6E9DA140" w14:textId="77777777" w:rsidR="00C921A4" w:rsidRDefault="00191F4A" w:rsidP="00377D19">
      <w:pPr>
        <w:rPr>
          <w:lang w:val="nl-BE"/>
        </w:rPr>
      </w:pPr>
      <w:r>
        <w:rPr>
          <w:noProof/>
        </w:rPr>
        <w:drawing>
          <wp:inline distT="0" distB="0" distL="0" distR="0" wp14:anchorId="324F717C" wp14:editId="2CC17525">
            <wp:extent cx="3134019" cy="166494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13414" cy="170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7D0C7" wp14:editId="6AD12EF1">
            <wp:extent cx="2450190" cy="1643325"/>
            <wp:effectExtent l="0" t="0" r="762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6317" cy="167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008D7" w14:textId="77777777" w:rsidR="00191F4A" w:rsidRDefault="00191F4A" w:rsidP="00377D19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7602CCC8" wp14:editId="647710F6">
            <wp:extent cx="3118474" cy="2155043"/>
            <wp:effectExtent l="0" t="0" r="635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76466" cy="2195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FEBDC" w14:textId="77777777" w:rsidR="00191F4A" w:rsidRDefault="00191F4A" w:rsidP="00377D19">
      <w:pPr>
        <w:rPr>
          <w:lang w:val="nl-BE"/>
        </w:rPr>
      </w:pPr>
    </w:p>
    <w:p w14:paraId="492822E6" w14:textId="77777777" w:rsidR="00191F4A" w:rsidRDefault="00191F4A" w:rsidP="00377D19">
      <w:pPr>
        <w:rPr>
          <w:lang w:val="nl-BE"/>
        </w:rPr>
      </w:pPr>
      <w:r>
        <w:rPr>
          <w:lang w:val="nl-BE"/>
        </w:rPr>
        <w:t>En een mogelijke uitvoer is dan:</w:t>
      </w:r>
    </w:p>
    <w:p w14:paraId="23CFB270" w14:textId="77777777" w:rsidR="00191F4A" w:rsidRDefault="00191F4A" w:rsidP="00377D19">
      <w:pPr>
        <w:rPr>
          <w:lang w:val="nl-BE"/>
        </w:rPr>
      </w:pPr>
    </w:p>
    <w:p w14:paraId="71FD4734" w14:textId="77777777" w:rsidR="00C921A4" w:rsidRDefault="00191F4A" w:rsidP="00377D19">
      <w:pPr>
        <w:rPr>
          <w:lang w:val="nl-BE"/>
        </w:rPr>
      </w:pPr>
      <w:r>
        <w:rPr>
          <w:noProof/>
        </w:rPr>
        <w:drawing>
          <wp:inline distT="0" distB="0" distL="0" distR="0" wp14:anchorId="46D29465" wp14:editId="1793B72B">
            <wp:extent cx="5971639" cy="274848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11276" cy="276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191E6" w14:textId="77777777" w:rsidR="00C921A4" w:rsidRDefault="00C921A4" w:rsidP="00377D19">
      <w:pPr>
        <w:rPr>
          <w:lang w:val="nl-BE"/>
        </w:rPr>
      </w:pPr>
    </w:p>
    <w:p w14:paraId="7D66EFB4" w14:textId="77777777" w:rsidR="00492155" w:rsidRDefault="00492155" w:rsidP="00377D19">
      <w:pPr>
        <w:rPr>
          <w:lang w:val="nl-BE"/>
        </w:rPr>
      </w:pPr>
    </w:p>
    <w:p w14:paraId="7106D3B5" w14:textId="2444A550" w:rsidR="00492155" w:rsidRPr="000F0769" w:rsidRDefault="000F0769" w:rsidP="00377D19">
      <w:pPr>
        <w:rPr>
          <w:color w:val="FF0000"/>
          <w:lang w:val="nl-BE"/>
        </w:rPr>
      </w:pPr>
      <w:r w:rsidRPr="000F0769">
        <w:rPr>
          <w:color w:val="FF0000"/>
          <w:lang w:val="nl-BE"/>
        </w:rPr>
        <w:t>De opdracht moet je uploaden op teams.</w:t>
      </w:r>
    </w:p>
    <w:sectPr w:rsidR="00492155" w:rsidRPr="000F0769" w:rsidSect="00586073">
      <w:footerReference w:type="default" r:id="rId14"/>
      <w:headerReference w:type="firs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9EE50" w14:textId="77777777" w:rsidR="00996453" w:rsidRDefault="00996453" w:rsidP="00DF59F3">
      <w:r>
        <w:separator/>
      </w:r>
    </w:p>
  </w:endnote>
  <w:endnote w:type="continuationSeparator" w:id="0">
    <w:p w14:paraId="0D00448E" w14:textId="77777777" w:rsidR="00996453" w:rsidRDefault="00996453" w:rsidP="00DF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93FA8" w14:textId="77777777" w:rsidR="00D07ADC" w:rsidRDefault="00D07ADC" w:rsidP="00DF59F3">
    <w:pPr>
      <w:pStyle w:val="Voettekst"/>
      <w:tabs>
        <w:tab w:val="clear" w:pos="9072"/>
        <w:tab w:val="right" w:pos="9639"/>
      </w:tabs>
    </w:pPr>
    <w:r>
      <w:t>Guldensporencollege – Geef je talent de sporen</w:t>
    </w:r>
    <w:r>
      <w:tab/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 w:rsidR="002274BA">
      <w:rPr>
        <w:noProof/>
      </w:rPr>
      <w:t>5</w:t>
    </w:r>
    <w:r>
      <w:fldChar w:fldCharType="end"/>
    </w:r>
    <w:r>
      <w:t>/</w:t>
    </w:r>
    <w:r w:rsidR="000801E0">
      <w:rPr>
        <w:noProof/>
      </w:rPr>
      <w:fldChar w:fldCharType="begin"/>
    </w:r>
    <w:r w:rsidR="000801E0">
      <w:rPr>
        <w:noProof/>
      </w:rPr>
      <w:instrText xml:space="preserve"> NUMPAGES   \* MERGEFORMAT </w:instrText>
    </w:r>
    <w:r w:rsidR="000801E0">
      <w:rPr>
        <w:noProof/>
      </w:rPr>
      <w:fldChar w:fldCharType="separate"/>
    </w:r>
    <w:r w:rsidR="002274BA">
      <w:rPr>
        <w:noProof/>
      </w:rPr>
      <w:t>5</w:t>
    </w:r>
    <w:r w:rsidR="000801E0">
      <w:rPr>
        <w:noProof/>
      </w:rPr>
      <w:fldChar w:fldCharType="end"/>
    </w:r>
  </w:p>
  <w:p w14:paraId="2CABE4ED" w14:textId="77777777" w:rsidR="00D07ADC" w:rsidRDefault="00D07AD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487FF" w14:textId="77777777" w:rsidR="00996453" w:rsidRDefault="00996453" w:rsidP="00DF59F3">
      <w:r>
        <w:separator/>
      </w:r>
    </w:p>
  </w:footnote>
  <w:footnote w:type="continuationSeparator" w:id="0">
    <w:p w14:paraId="3E574E63" w14:textId="77777777" w:rsidR="00996453" w:rsidRDefault="00996453" w:rsidP="00DF5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raster"/>
      <w:tblW w:w="4947" w:type="pct"/>
      <w:tblBorders>
        <w:top w:val="single" w:sz="4" w:space="0" w:color="422774"/>
        <w:left w:val="single" w:sz="4" w:space="0" w:color="422774"/>
        <w:bottom w:val="single" w:sz="4" w:space="0" w:color="422774"/>
        <w:right w:val="single" w:sz="4" w:space="0" w:color="422774"/>
        <w:insideH w:val="single" w:sz="4" w:space="0" w:color="422774"/>
        <w:insideV w:val="single" w:sz="4" w:space="0" w:color="422774"/>
      </w:tblBorders>
      <w:tblLayout w:type="fixed"/>
      <w:tblLook w:val="04A0" w:firstRow="1" w:lastRow="0" w:firstColumn="1" w:lastColumn="0" w:noHBand="0" w:noVBand="1"/>
    </w:tblPr>
    <w:tblGrid>
      <w:gridCol w:w="1157"/>
      <w:gridCol w:w="1532"/>
      <w:gridCol w:w="3381"/>
      <w:gridCol w:w="699"/>
      <w:gridCol w:w="560"/>
      <w:gridCol w:w="1112"/>
      <w:gridCol w:w="24"/>
      <w:gridCol w:w="536"/>
      <w:gridCol w:w="525"/>
    </w:tblGrid>
    <w:tr w:rsidR="00F645A6" w14:paraId="6277FCA1" w14:textId="77777777" w:rsidTr="00A75F78">
      <w:trPr>
        <w:trHeight w:val="539"/>
      </w:trPr>
      <w:tc>
        <w:tcPr>
          <w:tcW w:w="1157" w:type="dxa"/>
          <w:vMerge w:val="restart"/>
          <w:shd w:val="clear" w:color="auto" w:fill="422774"/>
          <w:tcMar>
            <w:left w:w="0" w:type="dxa"/>
            <w:right w:w="0" w:type="dxa"/>
          </w:tcMar>
        </w:tcPr>
        <w:p w14:paraId="3EB2832E" w14:textId="77777777" w:rsidR="00F645A6" w:rsidRDefault="00F645A6" w:rsidP="0032134B">
          <w:r>
            <w:rPr>
              <w:noProof/>
              <w:lang w:val="nl-BE" w:eastAsia="nl-BE"/>
            </w:rPr>
            <w:drawing>
              <wp:inline distT="0" distB="0" distL="0" distR="0" wp14:anchorId="24B3D8CA" wp14:editId="22907F79">
                <wp:extent cx="737235" cy="1391008"/>
                <wp:effectExtent l="0" t="0" r="5715" b="0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Gusco-159x30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866" cy="1401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9" w:type="dxa"/>
          <w:gridSpan w:val="8"/>
          <w:vAlign w:val="center"/>
        </w:tcPr>
        <w:p w14:paraId="615F5792" w14:textId="77777777" w:rsidR="00377D19" w:rsidRDefault="002639D0" w:rsidP="00377D19">
          <w:pPr>
            <w:pBdr>
              <w:bottom w:val="single" w:sz="4" w:space="1" w:color="auto"/>
            </w:pBdr>
            <w:jc w:val="center"/>
          </w:pPr>
          <w:r>
            <w:t>Opdracht</w:t>
          </w:r>
          <w:r w:rsidR="00377D19">
            <w:t xml:space="preserve">: </w:t>
          </w:r>
          <w:r>
            <w:t>Python</w:t>
          </w:r>
          <w:r w:rsidR="00377D19">
            <w:t xml:space="preserve"> – OOP – </w:t>
          </w:r>
          <w:r w:rsidR="00D05A42">
            <w:t>H9 methoden</w:t>
          </w:r>
        </w:p>
        <w:p w14:paraId="21AF7068" w14:textId="77777777" w:rsidR="00F645A6" w:rsidRPr="00D07ADC" w:rsidRDefault="00F645A6" w:rsidP="00414DC1">
          <w:pPr>
            <w:jc w:val="center"/>
            <w:rPr>
              <w:rFonts w:ascii="Century Gothic" w:hAnsi="Century Gothic"/>
              <w:b/>
            </w:rPr>
          </w:pPr>
        </w:p>
      </w:tc>
    </w:tr>
    <w:tr w:rsidR="00F645A6" w14:paraId="725B05DF" w14:textId="77777777" w:rsidTr="00A75F78">
      <w:trPr>
        <w:trHeight w:val="539"/>
      </w:trPr>
      <w:tc>
        <w:tcPr>
          <w:tcW w:w="1157" w:type="dxa"/>
          <w:vMerge/>
          <w:shd w:val="clear" w:color="auto" w:fill="422774"/>
          <w:tcMar>
            <w:left w:w="0" w:type="dxa"/>
            <w:right w:w="0" w:type="dxa"/>
          </w:tcMar>
        </w:tcPr>
        <w:p w14:paraId="302384D4" w14:textId="77777777" w:rsidR="00F645A6" w:rsidRDefault="00F645A6" w:rsidP="0032134B">
          <w:pPr>
            <w:rPr>
              <w:noProof/>
              <w:lang w:eastAsia="nl-BE"/>
            </w:rPr>
          </w:pPr>
        </w:p>
      </w:tc>
      <w:tc>
        <w:tcPr>
          <w:tcW w:w="1532" w:type="dxa"/>
          <w:vAlign w:val="center"/>
        </w:tcPr>
        <w:p w14:paraId="5DAB98C6" w14:textId="77777777" w:rsidR="00F645A6" w:rsidRPr="00D07ADC" w:rsidRDefault="00F645A6" w:rsidP="00414DC1">
          <w:pPr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Leerling</w:t>
          </w:r>
        </w:p>
      </w:tc>
      <w:tc>
        <w:tcPr>
          <w:tcW w:w="3381" w:type="dxa"/>
          <w:vAlign w:val="center"/>
        </w:tcPr>
        <w:p w14:paraId="1B10C304" w14:textId="77777777" w:rsidR="00F645A6" w:rsidRDefault="00F645A6" w:rsidP="00414DC1"/>
      </w:tc>
      <w:tc>
        <w:tcPr>
          <w:tcW w:w="1259" w:type="dxa"/>
          <w:gridSpan w:val="2"/>
          <w:vAlign w:val="center"/>
        </w:tcPr>
        <w:p w14:paraId="6D16372F" w14:textId="77777777" w:rsidR="00F645A6" w:rsidRPr="00D07ADC" w:rsidRDefault="00F645A6" w:rsidP="00414DC1">
          <w:pPr>
            <w:jc w:val="center"/>
            <w:rPr>
              <w:rFonts w:ascii="Century Gothic" w:hAnsi="Century Gothic"/>
              <w:b/>
            </w:rPr>
          </w:pPr>
          <w:r w:rsidRPr="00D07ADC">
            <w:rPr>
              <w:rFonts w:ascii="Century Gothic" w:hAnsi="Century Gothic"/>
              <w:b/>
            </w:rPr>
            <w:t>Klas</w:t>
          </w:r>
        </w:p>
      </w:tc>
      <w:tc>
        <w:tcPr>
          <w:tcW w:w="1112" w:type="dxa"/>
          <w:vAlign w:val="center"/>
        </w:tcPr>
        <w:p w14:paraId="084FF1E6" w14:textId="77777777" w:rsidR="00F645A6" w:rsidRDefault="00F645A6" w:rsidP="00414DC1">
          <w:pPr>
            <w:jc w:val="center"/>
          </w:pPr>
        </w:p>
      </w:tc>
      <w:tc>
        <w:tcPr>
          <w:tcW w:w="560" w:type="dxa"/>
          <w:gridSpan w:val="2"/>
          <w:vAlign w:val="center"/>
        </w:tcPr>
        <w:p w14:paraId="7DFFC6B7" w14:textId="77777777" w:rsidR="00F645A6" w:rsidRPr="00D07ADC" w:rsidRDefault="00F645A6" w:rsidP="00414DC1">
          <w:pPr>
            <w:jc w:val="center"/>
            <w:rPr>
              <w:rFonts w:ascii="Century Gothic" w:hAnsi="Century Gothic"/>
              <w:b/>
            </w:rPr>
          </w:pPr>
          <w:proofErr w:type="spellStart"/>
          <w:r w:rsidRPr="00D07ADC">
            <w:rPr>
              <w:rFonts w:ascii="Century Gothic" w:hAnsi="Century Gothic"/>
              <w:b/>
            </w:rPr>
            <w:t>Nr</w:t>
          </w:r>
          <w:proofErr w:type="spellEnd"/>
        </w:p>
      </w:tc>
      <w:tc>
        <w:tcPr>
          <w:tcW w:w="525" w:type="dxa"/>
          <w:vAlign w:val="center"/>
        </w:tcPr>
        <w:p w14:paraId="5877433B" w14:textId="77777777" w:rsidR="00F645A6" w:rsidRDefault="00F645A6" w:rsidP="00414DC1">
          <w:pPr>
            <w:jc w:val="center"/>
          </w:pPr>
        </w:p>
      </w:tc>
    </w:tr>
    <w:tr w:rsidR="00F645A6" w14:paraId="0C7760E1" w14:textId="77777777" w:rsidTr="00A75F78">
      <w:trPr>
        <w:trHeight w:val="539"/>
      </w:trPr>
      <w:tc>
        <w:tcPr>
          <w:tcW w:w="1157" w:type="dxa"/>
          <w:vMerge/>
          <w:shd w:val="clear" w:color="auto" w:fill="422774"/>
          <w:tcMar>
            <w:left w:w="0" w:type="dxa"/>
            <w:right w:w="0" w:type="dxa"/>
          </w:tcMar>
        </w:tcPr>
        <w:p w14:paraId="28FD3B3E" w14:textId="77777777" w:rsidR="00F645A6" w:rsidRDefault="00F645A6" w:rsidP="0032134B"/>
      </w:tc>
      <w:tc>
        <w:tcPr>
          <w:tcW w:w="1532" w:type="dxa"/>
          <w:vAlign w:val="center"/>
        </w:tcPr>
        <w:p w14:paraId="15D67D7C" w14:textId="77777777" w:rsidR="00F645A6" w:rsidRPr="00D07ADC" w:rsidRDefault="00F645A6" w:rsidP="00586073">
          <w:pPr>
            <w:jc w:val="center"/>
            <w:rPr>
              <w:rFonts w:ascii="Century Gothic" w:hAnsi="Century Gothic"/>
              <w:b/>
            </w:rPr>
          </w:pPr>
          <w:r w:rsidRPr="00D07ADC">
            <w:rPr>
              <w:rFonts w:ascii="Century Gothic" w:hAnsi="Century Gothic"/>
              <w:b/>
            </w:rPr>
            <w:t>Leerkracht</w:t>
          </w:r>
        </w:p>
      </w:tc>
      <w:tc>
        <w:tcPr>
          <w:tcW w:w="3381" w:type="dxa"/>
          <w:vAlign w:val="center"/>
        </w:tcPr>
        <w:p w14:paraId="6098CE38" w14:textId="77777777" w:rsidR="00F645A6" w:rsidRDefault="00D90AE1" w:rsidP="00586073">
          <w:proofErr w:type="spellStart"/>
          <w:r>
            <w:t>Dejonckheere</w:t>
          </w:r>
          <w:proofErr w:type="spellEnd"/>
          <w:r>
            <w:t xml:space="preserve"> Johan</w:t>
          </w:r>
          <w:r w:rsidR="009764D6">
            <w:br/>
          </w:r>
          <w:proofErr w:type="spellStart"/>
          <w:r w:rsidR="009764D6">
            <w:t>Joerie</w:t>
          </w:r>
          <w:proofErr w:type="spellEnd"/>
          <w:r w:rsidR="009764D6">
            <w:t xml:space="preserve"> </w:t>
          </w:r>
          <w:proofErr w:type="spellStart"/>
          <w:r w:rsidR="009764D6">
            <w:t>Claerhout</w:t>
          </w:r>
          <w:proofErr w:type="spellEnd"/>
        </w:p>
      </w:tc>
      <w:tc>
        <w:tcPr>
          <w:tcW w:w="1259" w:type="dxa"/>
          <w:gridSpan w:val="2"/>
          <w:vAlign w:val="center"/>
        </w:tcPr>
        <w:p w14:paraId="612C21D1" w14:textId="77777777" w:rsidR="00F645A6" w:rsidRPr="00D07ADC" w:rsidRDefault="00F645A6" w:rsidP="008E0DB7">
          <w:pPr>
            <w:jc w:val="center"/>
            <w:rPr>
              <w:rFonts w:ascii="Century Gothic" w:hAnsi="Century Gothic"/>
              <w:b/>
            </w:rPr>
          </w:pPr>
          <w:r w:rsidRPr="00D07ADC">
            <w:rPr>
              <w:rFonts w:ascii="Century Gothic" w:hAnsi="Century Gothic"/>
              <w:b/>
            </w:rPr>
            <w:t>Vak</w:t>
          </w:r>
        </w:p>
      </w:tc>
      <w:tc>
        <w:tcPr>
          <w:tcW w:w="2197" w:type="dxa"/>
          <w:gridSpan w:val="4"/>
          <w:vAlign w:val="center"/>
        </w:tcPr>
        <w:p w14:paraId="751A4935" w14:textId="77777777" w:rsidR="00F645A6" w:rsidRDefault="00F645A6" w:rsidP="00D07ADC">
          <w:pPr>
            <w:jc w:val="center"/>
          </w:pPr>
        </w:p>
      </w:tc>
    </w:tr>
    <w:tr w:rsidR="00F645A6" w14:paraId="53FCDA78" w14:textId="77777777" w:rsidTr="00A75F78">
      <w:trPr>
        <w:trHeight w:val="539"/>
      </w:trPr>
      <w:tc>
        <w:tcPr>
          <w:tcW w:w="1157" w:type="dxa"/>
          <w:vMerge/>
          <w:shd w:val="clear" w:color="auto" w:fill="422774"/>
        </w:tcPr>
        <w:p w14:paraId="5ACC5D7F" w14:textId="77777777" w:rsidR="00F645A6" w:rsidRDefault="00F645A6" w:rsidP="0032134B"/>
      </w:tc>
      <w:tc>
        <w:tcPr>
          <w:tcW w:w="1532" w:type="dxa"/>
          <w:vAlign w:val="center"/>
        </w:tcPr>
        <w:p w14:paraId="6D2BAF18" w14:textId="77777777" w:rsidR="00F645A6" w:rsidRPr="00D07ADC" w:rsidRDefault="00F645A6" w:rsidP="00414DC1">
          <w:pPr>
            <w:jc w:val="center"/>
            <w:rPr>
              <w:rFonts w:ascii="Century Gothic" w:hAnsi="Century Gothic"/>
              <w:b/>
            </w:rPr>
          </w:pPr>
          <w:r w:rsidRPr="00D07ADC">
            <w:rPr>
              <w:rFonts w:ascii="Century Gothic" w:hAnsi="Century Gothic"/>
              <w:b/>
            </w:rPr>
            <w:t>Datum</w:t>
          </w:r>
        </w:p>
      </w:tc>
      <w:tc>
        <w:tcPr>
          <w:tcW w:w="3381" w:type="dxa"/>
          <w:vAlign w:val="center"/>
        </w:tcPr>
        <w:p w14:paraId="3FE92361" w14:textId="77777777" w:rsidR="00F645A6" w:rsidRPr="00D07ADC" w:rsidRDefault="00F645A6" w:rsidP="00414DC1">
          <w:pPr>
            <w:rPr>
              <w:rFonts w:ascii="Century Gothic" w:hAnsi="Century Gothic"/>
              <w:b/>
            </w:rPr>
          </w:pPr>
        </w:p>
      </w:tc>
      <w:tc>
        <w:tcPr>
          <w:tcW w:w="699" w:type="dxa"/>
          <w:vAlign w:val="center"/>
        </w:tcPr>
        <w:p w14:paraId="6DFF1D39" w14:textId="77777777" w:rsidR="00F645A6" w:rsidRDefault="00F645A6" w:rsidP="00414DC1">
          <w:pPr>
            <w:jc w:val="center"/>
          </w:pPr>
          <w:r>
            <w:rPr>
              <w:rFonts w:ascii="Century Gothic" w:hAnsi="Century Gothic"/>
              <w:b/>
            </w:rPr>
            <w:t>T-</w:t>
          </w:r>
          <w:proofErr w:type="spellStart"/>
          <w:r w:rsidRPr="00D07ADC">
            <w:rPr>
              <w:rFonts w:ascii="Century Gothic" w:hAnsi="Century Gothic"/>
              <w:b/>
            </w:rPr>
            <w:t>nr</w:t>
          </w:r>
          <w:proofErr w:type="spellEnd"/>
        </w:p>
      </w:tc>
      <w:tc>
        <w:tcPr>
          <w:tcW w:w="560" w:type="dxa"/>
          <w:vAlign w:val="center"/>
        </w:tcPr>
        <w:p w14:paraId="6F10FD81" w14:textId="77777777" w:rsidR="00F645A6" w:rsidRDefault="00F645A6" w:rsidP="00414DC1">
          <w:pPr>
            <w:jc w:val="center"/>
          </w:pPr>
        </w:p>
      </w:tc>
      <w:tc>
        <w:tcPr>
          <w:tcW w:w="1136" w:type="dxa"/>
          <w:gridSpan w:val="2"/>
          <w:vAlign w:val="center"/>
        </w:tcPr>
        <w:p w14:paraId="79DA29FB" w14:textId="77777777" w:rsidR="00F645A6" w:rsidRPr="00D07ADC" w:rsidRDefault="00F645A6" w:rsidP="00414DC1">
          <w:pPr>
            <w:jc w:val="center"/>
            <w:rPr>
              <w:rFonts w:ascii="Century Gothic" w:hAnsi="Century Gothic"/>
              <w:b/>
            </w:rPr>
          </w:pPr>
          <w:r w:rsidRPr="00D07ADC">
            <w:rPr>
              <w:rFonts w:ascii="Century Gothic" w:hAnsi="Century Gothic"/>
              <w:b/>
            </w:rPr>
            <w:t>Punten</w:t>
          </w:r>
        </w:p>
      </w:tc>
      <w:tc>
        <w:tcPr>
          <w:tcW w:w="1061" w:type="dxa"/>
          <w:gridSpan w:val="2"/>
          <w:vAlign w:val="center"/>
        </w:tcPr>
        <w:p w14:paraId="41898695" w14:textId="77777777" w:rsidR="00F645A6" w:rsidRDefault="00F645A6" w:rsidP="00414DC1">
          <w:pPr>
            <w:jc w:val="right"/>
          </w:pPr>
        </w:p>
      </w:tc>
    </w:tr>
  </w:tbl>
  <w:p w14:paraId="26560D5B" w14:textId="77777777" w:rsidR="00D07ADC" w:rsidRDefault="00D07AD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7B6F"/>
    <w:multiLevelType w:val="hybridMultilevel"/>
    <w:tmpl w:val="49661B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166A"/>
    <w:multiLevelType w:val="hybridMultilevel"/>
    <w:tmpl w:val="2BF844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74AB3"/>
    <w:multiLevelType w:val="hybridMultilevel"/>
    <w:tmpl w:val="CEAE9A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81DC1"/>
    <w:multiLevelType w:val="hybridMultilevel"/>
    <w:tmpl w:val="6248BF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B0A96"/>
    <w:multiLevelType w:val="hybridMultilevel"/>
    <w:tmpl w:val="3F668B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33725"/>
    <w:multiLevelType w:val="hybridMultilevel"/>
    <w:tmpl w:val="6C00AF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96DDB"/>
    <w:multiLevelType w:val="multilevel"/>
    <w:tmpl w:val="FA542B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722953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8772D38"/>
    <w:multiLevelType w:val="hybridMultilevel"/>
    <w:tmpl w:val="D7CE8D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D19"/>
    <w:rsid w:val="000035D0"/>
    <w:rsid w:val="00044A2C"/>
    <w:rsid w:val="00046076"/>
    <w:rsid w:val="00056E1A"/>
    <w:rsid w:val="00065B5A"/>
    <w:rsid w:val="000801E0"/>
    <w:rsid w:val="000A196E"/>
    <w:rsid w:val="000B09C8"/>
    <w:rsid w:val="000E5D31"/>
    <w:rsid w:val="000E7ACD"/>
    <w:rsid w:val="000F0769"/>
    <w:rsid w:val="000F0E30"/>
    <w:rsid w:val="000F1886"/>
    <w:rsid w:val="00110294"/>
    <w:rsid w:val="00114B2F"/>
    <w:rsid w:val="00183D0F"/>
    <w:rsid w:val="00191F4A"/>
    <w:rsid w:val="001953F9"/>
    <w:rsid w:val="001A196A"/>
    <w:rsid w:val="001A1A2F"/>
    <w:rsid w:val="001E1FA7"/>
    <w:rsid w:val="001F1C02"/>
    <w:rsid w:val="0021493F"/>
    <w:rsid w:val="00215959"/>
    <w:rsid w:val="0022570F"/>
    <w:rsid w:val="002274BA"/>
    <w:rsid w:val="002379EB"/>
    <w:rsid w:val="0025104F"/>
    <w:rsid w:val="002639D0"/>
    <w:rsid w:val="00294AFF"/>
    <w:rsid w:val="002A336C"/>
    <w:rsid w:val="002B0203"/>
    <w:rsid w:val="002B1E7F"/>
    <w:rsid w:val="002F0ECF"/>
    <w:rsid w:val="0032134B"/>
    <w:rsid w:val="0032341F"/>
    <w:rsid w:val="00361693"/>
    <w:rsid w:val="00377D19"/>
    <w:rsid w:val="003953E1"/>
    <w:rsid w:val="003A5E11"/>
    <w:rsid w:val="003B414B"/>
    <w:rsid w:val="003C18B1"/>
    <w:rsid w:val="003C4CB0"/>
    <w:rsid w:val="003C4FB9"/>
    <w:rsid w:val="003D03B1"/>
    <w:rsid w:val="003E5126"/>
    <w:rsid w:val="003E7438"/>
    <w:rsid w:val="003F0794"/>
    <w:rsid w:val="00461D18"/>
    <w:rsid w:val="00484558"/>
    <w:rsid w:val="00492155"/>
    <w:rsid w:val="00495D76"/>
    <w:rsid w:val="004C29BC"/>
    <w:rsid w:val="0051505E"/>
    <w:rsid w:val="00542330"/>
    <w:rsid w:val="005438B1"/>
    <w:rsid w:val="005520A4"/>
    <w:rsid w:val="00560229"/>
    <w:rsid w:val="0056084D"/>
    <w:rsid w:val="00560D03"/>
    <w:rsid w:val="00584622"/>
    <w:rsid w:val="00586073"/>
    <w:rsid w:val="00590E27"/>
    <w:rsid w:val="00597554"/>
    <w:rsid w:val="005A1807"/>
    <w:rsid w:val="005A24DE"/>
    <w:rsid w:val="005B6794"/>
    <w:rsid w:val="005E2F3E"/>
    <w:rsid w:val="00603DEA"/>
    <w:rsid w:val="00613D1D"/>
    <w:rsid w:val="0069604E"/>
    <w:rsid w:val="006C526D"/>
    <w:rsid w:val="006C6426"/>
    <w:rsid w:val="0072687A"/>
    <w:rsid w:val="00732F8D"/>
    <w:rsid w:val="007417D9"/>
    <w:rsid w:val="00763BCF"/>
    <w:rsid w:val="00781F5B"/>
    <w:rsid w:val="007A2DBC"/>
    <w:rsid w:val="007C561B"/>
    <w:rsid w:val="007D45CA"/>
    <w:rsid w:val="007D674B"/>
    <w:rsid w:val="007E4076"/>
    <w:rsid w:val="007F2638"/>
    <w:rsid w:val="008019C6"/>
    <w:rsid w:val="00804017"/>
    <w:rsid w:val="00806C96"/>
    <w:rsid w:val="008337F0"/>
    <w:rsid w:val="00833E8F"/>
    <w:rsid w:val="0086293A"/>
    <w:rsid w:val="00863E90"/>
    <w:rsid w:val="008E0DB7"/>
    <w:rsid w:val="008E28D8"/>
    <w:rsid w:val="008F3590"/>
    <w:rsid w:val="00913B9F"/>
    <w:rsid w:val="00915C70"/>
    <w:rsid w:val="009229ED"/>
    <w:rsid w:val="00974607"/>
    <w:rsid w:val="009764D6"/>
    <w:rsid w:val="00981535"/>
    <w:rsid w:val="00996453"/>
    <w:rsid w:val="009A3B50"/>
    <w:rsid w:val="009B7D3C"/>
    <w:rsid w:val="00A13663"/>
    <w:rsid w:val="00A26372"/>
    <w:rsid w:val="00A2727C"/>
    <w:rsid w:val="00A27B83"/>
    <w:rsid w:val="00A45E21"/>
    <w:rsid w:val="00A75F78"/>
    <w:rsid w:val="00AA3EF6"/>
    <w:rsid w:val="00AA4326"/>
    <w:rsid w:val="00AC0BB1"/>
    <w:rsid w:val="00AE356A"/>
    <w:rsid w:val="00AF018F"/>
    <w:rsid w:val="00AF3189"/>
    <w:rsid w:val="00B162EA"/>
    <w:rsid w:val="00B204B3"/>
    <w:rsid w:val="00B56B0A"/>
    <w:rsid w:val="00B6581F"/>
    <w:rsid w:val="00B82DEB"/>
    <w:rsid w:val="00B9229D"/>
    <w:rsid w:val="00BE3B3C"/>
    <w:rsid w:val="00BF6936"/>
    <w:rsid w:val="00C52F7E"/>
    <w:rsid w:val="00C6659A"/>
    <w:rsid w:val="00C74EC9"/>
    <w:rsid w:val="00C921A4"/>
    <w:rsid w:val="00CA7136"/>
    <w:rsid w:val="00CB6A83"/>
    <w:rsid w:val="00CD2F3D"/>
    <w:rsid w:val="00CF6CC3"/>
    <w:rsid w:val="00D05A42"/>
    <w:rsid w:val="00D07ADC"/>
    <w:rsid w:val="00D66FFE"/>
    <w:rsid w:val="00D90AE1"/>
    <w:rsid w:val="00D90CD2"/>
    <w:rsid w:val="00D956E9"/>
    <w:rsid w:val="00DB06E2"/>
    <w:rsid w:val="00DB128B"/>
    <w:rsid w:val="00DF59F3"/>
    <w:rsid w:val="00E1101B"/>
    <w:rsid w:val="00E74920"/>
    <w:rsid w:val="00ED0F26"/>
    <w:rsid w:val="00EF18F5"/>
    <w:rsid w:val="00EF3E02"/>
    <w:rsid w:val="00EF77C9"/>
    <w:rsid w:val="00F079C9"/>
    <w:rsid w:val="00F645A6"/>
    <w:rsid w:val="00F72891"/>
    <w:rsid w:val="00F9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63E4A"/>
  <w15:docId w15:val="{C8761959-408E-4B26-B728-8EC126C7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7D19"/>
    <w:pPr>
      <w:spacing w:after="0" w:line="240" w:lineRule="auto"/>
    </w:pPr>
    <w:rPr>
      <w:rFonts w:ascii="Arial" w:eastAsia="Times New Roman" w:hAnsi="Arial" w:cs="Times New Roman"/>
      <w:sz w:val="24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204B3"/>
    <w:pPr>
      <w:numPr>
        <w:numId w:val="9"/>
      </w:numPr>
      <w:outlineLvl w:val="0"/>
    </w:pPr>
    <w:rPr>
      <w:b/>
      <w:u w:val="single"/>
      <w:lang w:val="nl-B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04B3"/>
    <w:pPr>
      <w:numPr>
        <w:ilvl w:val="1"/>
        <w:numId w:val="9"/>
      </w:numPr>
      <w:outlineLvl w:val="1"/>
    </w:pPr>
    <w:rPr>
      <w:b/>
      <w:lang w:val="nl-BE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204B3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204B3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04B3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04B3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04B3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04B3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04B3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2570F"/>
    <w:rPr>
      <w:rFonts w:ascii="Tahoma" w:eastAsiaTheme="minorHAnsi" w:hAnsi="Tahoma" w:cs="Tahoma"/>
      <w:sz w:val="16"/>
      <w:szCs w:val="16"/>
      <w:lang w:val="nl-BE" w:eastAsia="en-US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570F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225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F59F3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nl-BE"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DF59F3"/>
  </w:style>
  <w:style w:type="paragraph" w:styleId="Voettekst">
    <w:name w:val="footer"/>
    <w:basedOn w:val="Standaard"/>
    <w:link w:val="VoettekstChar"/>
    <w:uiPriority w:val="99"/>
    <w:unhideWhenUsed/>
    <w:rsid w:val="0032134B"/>
    <w:pPr>
      <w:pBdr>
        <w:top w:val="single" w:sz="4" w:space="1" w:color="auto"/>
      </w:pBdr>
      <w:tabs>
        <w:tab w:val="center" w:pos="4536"/>
        <w:tab w:val="right" w:pos="9072"/>
      </w:tabs>
    </w:pPr>
    <w:rPr>
      <w:rFonts w:ascii="Century Gothic" w:eastAsiaTheme="minorHAnsi" w:hAnsi="Century Gothic" w:cstheme="minorBidi"/>
      <w:sz w:val="22"/>
      <w:szCs w:val="22"/>
      <w:lang w:val="nl-BE"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32134B"/>
    <w:rPr>
      <w:rFonts w:ascii="Century Gothic" w:hAnsi="Century Gothic"/>
    </w:rPr>
  </w:style>
  <w:style w:type="paragraph" w:styleId="Lijstalinea">
    <w:name w:val="List Paragraph"/>
    <w:basedOn w:val="Standaard"/>
    <w:uiPriority w:val="34"/>
    <w:qFormat/>
    <w:rsid w:val="00044A2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A4326"/>
    <w:rPr>
      <w:color w:val="0000FF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AA4326"/>
    <w:rPr>
      <w:color w:val="605E5C"/>
      <w:shd w:val="clear" w:color="auto" w:fill="E1DFD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639D0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B204B3"/>
    <w:rPr>
      <w:rFonts w:ascii="Arial" w:eastAsia="Times New Roman" w:hAnsi="Arial" w:cs="Times New Roman"/>
      <w:b/>
      <w:sz w:val="24"/>
      <w:szCs w:val="20"/>
      <w:u w:val="single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204B3"/>
    <w:rPr>
      <w:rFonts w:ascii="Arial" w:eastAsia="Times New Roman" w:hAnsi="Arial" w:cs="Times New Roman"/>
      <w:b/>
      <w:sz w:val="24"/>
      <w:szCs w:val="20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204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nl-NL" w:eastAsia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04B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  <w:lang w:val="nl-NL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04B3"/>
    <w:rPr>
      <w:rFonts w:asciiTheme="majorHAnsi" w:eastAsiaTheme="majorEastAsia" w:hAnsiTheme="majorHAnsi" w:cstheme="majorBidi"/>
      <w:color w:val="365F91" w:themeColor="accent1" w:themeShade="BF"/>
      <w:sz w:val="24"/>
      <w:szCs w:val="20"/>
      <w:lang w:val="nl-NL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04B3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nl-NL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04B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nl-NL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04B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04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mbers.home.nl/johngrimbergen/remwegformule.ht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\AppData\Roaming\Microsoft\Sjablonen\gusco%20sjabloon%20opgave%20toetsen%20tak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B2DA9-3AA4-4AF7-A5C8-ED7FE6668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gusco sjabloon opgave toetsen taken.dotx</Template>
  <TotalTime>39</TotalTime>
  <Pages>6</Pages>
  <Words>917</Words>
  <Characters>5047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</dc:creator>
  <cp:lastModifiedBy>Tim Bleuze</cp:lastModifiedBy>
  <cp:revision>7</cp:revision>
  <cp:lastPrinted>2019-02-06T17:10:00Z</cp:lastPrinted>
  <dcterms:created xsi:type="dcterms:W3CDTF">2019-02-06T19:03:00Z</dcterms:created>
  <dcterms:modified xsi:type="dcterms:W3CDTF">2021-02-26T10:40:00Z</dcterms:modified>
</cp:coreProperties>
</file>